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346" w:rsidRPr="007B15AC" w:rsidRDefault="00B41346" w:rsidP="00C16C5B">
      <w:pPr>
        <w:jc w:val="center"/>
        <w:rPr>
          <w:b/>
          <w:bCs/>
          <w:sz w:val="36"/>
          <w:szCs w:val="36"/>
          <w:lang w:val="da-DK"/>
        </w:rPr>
      </w:pPr>
      <w:r w:rsidRPr="007B15AC">
        <w:rPr>
          <w:b/>
          <w:bCs/>
          <w:sz w:val="36"/>
          <w:szCs w:val="36"/>
          <w:lang w:val="da-DK"/>
        </w:rPr>
        <w:t>Dagsorden for fællesmøde på G.A.H.K.</w:t>
      </w:r>
    </w:p>
    <w:p w:rsidR="00B41346" w:rsidRPr="007B15AC" w:rsidRDefault="002670E3" w:rsidP="00C16C5B">
      <w:pPr>
        <w:jc w:val="center"/>
        <w:rPr>
          <w:b/>
          <w:bCs/>
          <w:sz w:val="36"/>
          <w:szCs w:val="36"/>
          <w:lang w:val="da-DK"/>
        </w:rPr>
      </w:pPr>
      <w:r w:rsidRPr="007B15AC">
        <w:rPr>
          <w:b/>
          <w:bCs/>
          <w:sz w:val="36"/>
          <w:szCs w:val="36"/>
          <w:lang w:val="da-DK"/>
        </w:rPr>
        <w:t>To</w:t>
      </w:r>
      <w:r w:rsidR="004A078C" w:rsidRPr="007B15AC">
        <w:rPr>
          <w:b/>
          <w:bCs/>
          <w:sz w:val="36"/>
          <w:szCs w:val="36"/>
          <w:lang w:val="da-DK"/>
        </w:rPr>
        <w:t>rs</w:t>
      </w:r>
      <w:r w:rsidR="004234B3" w:rsidRPr="007B15AC">
        <w:rPr>
          <w:b/>
          <w:bCs/>
          <w:sz w:val="36"/>
          <w:szCs w:val="36"/>
          <w:lang w:val="da-DK"/>
        </w:rPr>
        <w:t>dag</w:t>
      </w:r>
      <w:r w:rsidR="006E2D01" w:rsidRPr="007B15AC">
        <w:rPr>
          <w:b/>
          <w:bCs/>
          <w:sz w:val="36"/>
          <w:szCs w:val="36"/>
          <w:lang w:val="da-DK"/>
        </w:rPr>
        <w:t xml:space="preserve"> den </w:t>
      </w:r>
      <w:r w:rsidRPr="007B15AC">
        <w:rPr>
          <w:b/>
          <w:bCs/>
          <w:sz w:val="36"/>
          <w:szCs w:val="36"/>
          <w:lang w:val="da-DK"/>
        </w:rPr>
        <w:t>17</w:t>
      </w:r>
      <w:r w:rsidR="004A078C" w:rsidRPr="007B15AC">
        <w:rPr>
          <w:b/>
          <w:bCs/>
          <w:sz w:val="36"/>
          <w:szCs w:val="36"/>
          <w:lang w:val="da-DK"/>
        </w:rPr>
        <w:t>.</w:t>
      </w:r>
      <w:r w:rsidR="003A0737" w:rsidRPr="007B15AC">
        <w:rPr>
          <w:b/>
          <w:bCs/>
          <w:sz w:val="36"/>
          <w:szCs w:val="36"/>
          <w:lang w:val="da-DK"/>
        </w:rPr>
        <w:t xml:space="preserve"> </w:t>
      </w:r>
      <w:r w:rsidRPr="007B15AC">
        <w:rPr>
          <w:b/>
          <w:bCs/>
          <w:sz w:val="36"/>
          <w:szCs w:val="36"/>
          <w:lang w:val="da-DK"/>
        </w:rPr>
        <w:t>marts</w:t>
      </w:r>
      <w:r w:rsidR="00BD7C80" w:rsidRPr="007B15AC">
        <w:rPr>
          <w:b/>
          <w:bCs/>
          <w:sz w:val="36"/>
          <w:szCs w:val="36"/>
          <w:lang w:val="da-DK"/>
        </w:rPr>
        <w:t xml:space="preserve"> </w:t>
      </w:r>
      <w:r w:rsidR="00F67C80" w:rsidRPr="007B15AC">
        <w:rPr>
          <w:b/>
          <w:bCs/>
          <w:sz w:val="36"/>
          <w:szCs w:val="36"/>
          <w:lang w:val="da-DK"/>
        </w:rPr>
        <w:t>2016</w:t>
      </w:r>
    </w:p>
    <w:p w:rsidR="00B41346" w:rsidRPr="007B15AC" w:rsidRDefault="006E2D01" w:rsidP="00C16C5B">
      <w:pPr>
        <w:jc w:val="center"/>
        <w:rPr>
          <w:b/>
          <w:bCs/>
          <w:sz w:val="36"/>
          <w:szCs w:val="36"/>
          <w:lang w:val="da-DK"/>
        </w:rPr>
      </w:pPr>
      <w:r w:rsidRPr="007B15AC">
        <w:rPr>
          <w:b/>
          <w:bCs/>
          <w:sz w:val="36"/>
          <w:szCs w:val="36"/>
          <w:lang w:val="da-DK"/>
        </w:rPr>
        <w:t>Kl. 19.3</w:t>
      </w:r>
      <w:r w:rsidR="00B41346" w:rsidRPr="007B15AC">
        <w:rPr>
          <w:b/>
          <w:bCs/>
          <w:sz w:val="36"/>
          <w:szCs w:val="36"/>
          <w:lang w:val="da-DK"/>
        </w:rPr>
        <w:t xml:space="preserve">0 i </w:t>
      </w:r>
      <w:r w:rsidR="0034059E" w:rsidRPr="007B15AC">
        <w:rPr>
          <w:b/>
          <w:bCs/>
          <w:sz w:val="36"/>
          <w:szCs w:val="36"/>
          <w:lang w:val="da-DK"/>
        </w:rPr>
        <w:t>s</w:t>
      </w:r>
      <w:r w:rsidR="003A0737" w:rsidRPr="007B15AC">
        <w:rPr>
          <w:b/>
          <w:bCs/>
          <w:sz w:val="36"/>
          <w:szCs w:val="36"/>
          <w:lang w:val="da-DK"/>
        </w:rPr>
        <w:t>pisesalen</w:t>
      </w:r>
    </w:p>
    <w:p w:rsidR="00B41346" w:rsidRPr="007B15AC" w:rsidRDefault="00B41346" w:rsidP="00CD4315">
      <w:pPr>
        <w:rPr>
          <w:sz w:val="28"/>
          <w:szCs w:val="28"/>
          <w:lang w:val="da-DK"/>
        </w:rPr>
      </w:pPr>
    </w:p>
    <w:p w:rsidR="00B41346" w:rsidRPr="007B15AC" w:rsidRDefault="00B41346" w:rsidP="00CD4315">
      <w:pPr>
        <w:rPr>
          <w:sz w:val="28"/>
          <w:szCs w:val="28"/>
          <w:lang w:val="da-DK"/>
        </w:rPr>
      </w:pPr>
    </w:p>
    <w:p w:rsidR="00BE16B3" w:rsidRPr="007B15AC" w:rsidRDefault="00BE16B3" w:rsidP="00CD4315">
      <w:pPr>
        <w:numPr>
          <w:ilvl w:val="0"/>
          <w:numId w:val="2"/>
        </w:numPr>
        <w:rPr>
          <w:lang w:val="da-DK"/>
        </w:rPr>
      </w:pPr>
      <w:r w:rsidRPr="007B15AC">
        <w:rPr>
          <w:lang w:val="da-DK"/>
        </w:rPr>
        <w:t>Valg af dirigent</w:t>
      </w:r>
    </w:p>
    <w:p w:rsidR="000B089A" w:rsidRPr="007B15AC" w:rsidRDefault="000B089A" w:rsidP="00CD4315">
      <w:pPr>
        <w:ind w:firstLine="720"/>
        <w:rPr>
          <w:lang w:val="da-DK"/>
        </w:rPr>
      </w:pPr>
      <w:r w:rsidRPr="007B15AC">
        <w:rPr>
          <w:lang w:val="da-DK"/>
        </w:rPr>
        <w:t>Pernille er valgt</w:t>
      </w:r>
    </w:p>
    <w:p w:rsidR="00BE16B3" w:rsidRPr="007B15AC" w:rsidRDefault="00BE16B3" w:rsidP="00CD4315">
      <w:pPr>
        <w:ind w:left="720"/>
        <w:rPr>
          <w:lang w:val="da-DK"/>
        </w:rPr>
      </w:pPr>
    </w:p>
    <w:p w:rsidR="00B94987" w:rsidRPr="007B15AC" w:rsidRDefault="31CE9A72" w:rsidP="00CD4315">
      <w:pPr>
        <w:numPr>
          <w:ilvl w:val="0"/>
          <w:numId w:val="2"/>
        </w:numPr>
        <w:rPr>
          <w:lang w:val="da-DK"/>
        </w:rPr>
      </w:pPr>
      <w:r w:rsidRPr="007B15AC">
        <w:rPr>
          <w:lang w:val="da-DK"/>
        </w:rPr>
        <w:t>Valg af referent</w:t>
      </w:r>
    </w:p>
    <w:p w:rsidR="000B089A" w:rsidRPr="007B15AC" w:rsidRDefault="000B089A" w:rsidP="00CD4315">
      <w:pPr>
        <w:ind w:left="720"/>
        <w:rPr>
          <w:lang w:val="da-DK"/>
        </w:rPr>
      </w:pPr>
      <w:r w:rsidRPr="007B15AC">
        <w:rPr>
          <w:lang w:val="da-DK"/>
        </w:rPr>
        <w:t>Katrine er valgt</w:t>
      </w:r>
    </w:p>
    <w:p w:rsidR="00B41346" w:rsidRPr="007B15AC" w:rsidRDefault="00B41346" w:rsidP="00CD4315">
      <w:pPr>
        <w:rPr>
          <w:lang w:val="da-DK"/>
        </w:rPr>
      </w:pPr>
    </w:p>
    <w:p w:rsidR="00271A2B" w:rsidRDefault="006E2D01" w:rsidP="00271A2B">
      <w:pPr>
        <w:numPr>
          <w:ilvl w:val="0"/>
          <w:numId w:val="2"/>
        </w:numPr>
        <w:rPr>
          <w:lang w:val="da-DK"/>
        </w:rPr>
      </w:pPr>
      <w:r w:rsidRPr="007B15AC">
        <w:rPr>
          <w:lang w:val="da-DK"/>
        </w:rPr>
        <w:t>Rumstationen</w:t>
      </w:r>
      <w:r w:rsidR="31CE9A72" w:rsidRPr="007B15AC">
        <w:rPr>
          <w:lang w:val="da-DK"/>
        </w:rPr>
        <w:t xml:space="preserve"> </w:t>
      </w:r>
      <w:r w:rsidRPr="007B15AC">
        <w:rPr>
          <w:lang w:val="da-DK"/>
        </w:rPr>
        <w:t>informerer</w:t>
      </w:r>
    </w:p>
    <w:p w:rsidR="000B089A" w:rsidRPr="00271A2B" w:rsidRDefault="000B089A" w:rsidP="00271A2B">
      <w:pPr>
        <w:numPr>
          <w:ilvl w:val="1"/>
          <w:numId w:val="2"/>
        </w:numPr>
        <w:rPr>
          <w:lang w:val="da-DK"/>
        </w:rPr>
      </w:pPr>
      <w:r w:rsidRPr="00271A2B">
        <w:rPr>
          <w:lang w:val="da-DK"/>
        </w:rPr>
        <w:t>Der er generalforsamling d. 31.</w:t>
      </w:r>
    </w:p>
    <w:p w:rsidR="00550375" w:rsidRPr="007B15AC" w:rsidRDefault="00550375" w:rsidP="00CD4315">
      <w:pPr>
        <w:numPr>
          <w:ilvl w:val="1"/>
          <w:numId w:val="2"/>
        </w:numPr>
        <w:rPr>
          <w:lang w:val="da-DK"/>
        </w:rPr>
      </w:pPr>
      <w:r w:rsidRPr="007B15AC">
        <w:rPr>
          <w:lang w:val="da-DK"/>
        </w:rPr>
        <w:t>Månedens alumne</w:t>
      </w:r>
      <w:r w:rsidR="00413C77" w:rsidRPr="007B15AC">
        <w:rPr>
          <w:lang w:val="da-DK"/>
        </w:rPr>
        <w:t xml:space="preserve"> &lt;3</w:t>
      </w:r>
    </w:p>
    <w:p w:rsidR="000B089A" w:rsidRPr="007B15AC" w:rsidRDefault="000B089A" w:rsidP="00CD4315">
      <w:pPr>
        <w:ind w:left="1418"/>
        <w:rPr>
          <w:lang w:val="da-DK"/>
        </w:rPr>
      </w:pPr>
      <w:r w:rsidRPr="007B15AC">
        <w:rPr>
          <w:lang w:val="da-DK"/>
        </w:rPr>
        <w:t xml:space="preserve">For altid godt humør, hjælpsomhed, god </w:t>
      </w:r>
      <w:proofErr w:type="spellStart"/>
      <w:r w:rsidRPr="007B15AC">
        <w:rPr>
          <w:lang w:val="da-DK"/>
        </w:rPr>
        <w:t>bass-arm</w:t>
      </w:r>
      <w:proofErr w:type="spellEnd"/>
      <w:r w:rsidRPr="007B15AC">
        <w:rPr>
          <w:lang w:val="da-DK"/>
        </w:rPr>
        <w:t xml:space="preserve"> og andre gode ting: Nicholas</w:t>
      </w:r>
    </w:p>
    <w:p w:rsidR="004A078C" w:rsidRPr="007B15AC" w:rsidRDefault="004A078C" w:rsidP="00CD4315">
      <w:pPr>
        <w:ind w:left="1440"/>
        <w:rPr>
          <w:lang w:val="da-DK"/>
        </w:rPr>
      </w:pPr>
    </w:p>
    <w:p w:rsidR="31CE9A72" w:rsidRPr="007B15AC" w:rsidRDefault="31CE9A72" w:rsidP="00CD4315">
      <w:pPr>
        <w:numPr>
          <w:ilvl w:val="0"/>
          <w:numId w:val="2"/>
        </w:numPr>
        <w:rPr>
          <w:lang w:val="da-DK"/>
        </w:rPr>
      </w:pPr>
      <w:r w:rsidRPr="007B15AC">
        <w:rPr>
          <w:lang w:val="da-DK"/>
        </w:rPr>
        <w:t xml:space="preserve">Selvsupplerende </w:t>
      </w:r>
      <w:r w:rsidR="00D1574C" w:rsidRPr="007B15AC">
        <w:rPr>
          <w:lang w:val="da-DK"/>
        </w:rPr>
        <w:t>embeds</w:t>
      </w:r>
      <w:r w:rsidRPr="007B15AC">
        <w:rPr>
          <w:lang w:val="da-DK"/>
        </w:rPr>
        <w:t>grupper informerer</w:t>
      </w:r>
    </w:p>
    <w:p w:rsidR="000B089A" w:rsidRPr="007B15AC" w:rsidRDefault="00C100AC" w:rsidP="00CD4315">
      <w:pPr>
        <w:numPr>
          <w:ilvl w:val="1"/>
          <w:numId w:val="2"/>
        </w:numPr>
        <w:rPr>
          <w:lang w:val="da-DK"/>
        </w:rPr>
      </w:pPr>
      <w:proofErr w:type="spellStart"/>
      <w:r w:rsidRPr="007B15AC">
        <w:rPr>
          <w:lang w:val="da-DK"/>
        </w:rPr>
        <w:t>Repperne</w:t>
      </w:r>
      <w:proofErr w:type="spellEnd"/>
    </w:p>
    <w:p w:rsidR="000B089A" w:rsidRPr="007B15AC" w:rsidRDefault="000B089A" w:rsidP="00CD4315">
      <w:pPr>
        <w:numPr>
          <w:ilvl w:val="2"/>
          <w:numId w:val="2"/>
        </w:numPr>
        <w:rPr>
          <w:lang w:val="da-DK"/>
        </w:rPr>
      </w:pPr>
      <w:r w:rsidRPr="007B15AC">
        <w:rPr>
          <w:lang w:val="da-DK"/>
        </w:rPr>
        <w:t>Tredje sals toilet sejler, PKS er kontaktet</w:t>
      </w:r>
    </w:p>
    <w:p w:rsidR="000B089A" w:rsidRPr="007B15AC" w:rsidRDefault="000B089A" w:rsidP="00CD4315">
      <w:pPr>
        <w:numPr>
          <w:ilvl w:val="2"/>
          <w:numId w:val="2"/>
        </w:numPr>
        <w:rPr>
          <w:lang w:val="da-DK"/>
        </w:rPr>
      </w:pPr>
      <w:r w:rsidRPr="007B15AC">
        <w:rPr>
          <w:lang w:val="da-DK"/>
        </w:rPr>
        <w:t>Forslag om indkøb af 5 spiralrensere (en til hver sal) til ca. 100 kr. stykket. Fra stordrift om muligt, ellers alumnekonto</w:t>
      </w:r>
    </w:p>
    <w:p w:rsidR="000D535F" w:rsidRPr="007B15AC" w:rsidRDefault="000D535F" w:rsidP="00CD4315">
      <w:pPr>
        <w:ind w:left="2160"/>
        <w:rPr>
          <w:b/>
          <w:lang w:val="da-DK"/>
        </w:rPr>
      </w:pPr>
      <w:r w:rsidRPr="007B15AC">
        <w:rPr>
          <w:b/>
          <w:lang w:val="da-DK"/>
        </w:rPr>
        <w:t>Afstemning</w:t>
      </w:r>
    </w:p>
    <w:p w:rsidR="000B089A" w:rsidRPr="007B15AC" w:rsidRDefault="000B089A" w:rsidP="00CD4315">
      <w:pPr>
        <w:ind w:left="2160"/>
        <w:rPr>
          <w:lang w:val="da-DK"/>
        </w:rPr>
      </w:pPr>
      <w:r w:rsidRPr="007B15AC">
        <w:rPr>
          <w:lang w:val="da-DK"/>
        </w:rPr>
        <w:t>For: 26</w:t>
      </w:r>
    </w:p>
    <w:p w:rsidR="000B089A" w:rsidRPr="007B15AC" w:rsidRDefault="000B089A" w:rsidP="00CD4315">
      <w:pPr>
        <w:ind w:left="2160"/>
        <w:rPr>
          <w:lang w:val="da-DK"/>
        </w:rPr>
      </w:pPr>
      <w:r w:rsidRPr="007B15AC">
        <w:rPr>
          <w:lang w:val="da-DK"/>
        </w:rPr>
        <w:t>Imod: 0</w:t>
      </w:r>
    </w:p>
    <w:p w:rsidR="000B089A" w:rsidRPr="007B15AC" w:rsidRDefault="000B089A" w:rsidP="00CD4315">
      <w:pPr>
        <w:ind w:left="2160"/>
        <w:rPr>
          <w:lang w:val="da-DK"/>
        </w:rPr>
      </w:pPr>
      <w:r w:rsidRPr="007B15AC">
        <w:rPr>
          <w:lang w:val="da-DK"/>
        </w:rPr>
        <w:t>Blankt: 1</w:t>
      </w:r>
    </w:p>
    <w:p w:rsidR="000B089A" w:rsidRPr="007B15AC" w:rsidRDefault="000D535F" w:rsidP="00CD4315">
      <w:pPr>
        <w:ind w:left="2160"/>
        <w:rPr>
          <w:b/>
          <w:lang w:val="da-DK"/>
        </w:rPr>
      </w:pPr>
      <w:r w:rsidRPr="007B15AC">
        <w:rPr>
          <w:b/>
          <w:lang w:val="da-DK"/>
        </w:rPr>
        <w:t>Beløb bevilget</w:t>
      </w:r>
    </w:p>
    <w:p w:rsidR="000B089A" w:rsidRPr="007B15AC" w:rsidRDefault="000B089A" w:rsidP="00CD4315">
      <w:pPr>
        <w:pStyle w:val="Listeafsnit"/>
        <w:numPr>
          <w:ilvl w:val="2"/>
          <w:numId w:val="2"/>
        </w:numPr>
        <w:rPr>
          <w:lang w:val="da-DK"/>
        </w:rPr>
      </w:pPr>
      <w:proofErr w:type="spellStart"/>
      <w:r w:rsidRPr="007B15AC">
        <w:rPr>
          <w:lang w:val="da-DK"/>
        </w:rPr>
        <w:t>Repperne</w:t>
      </w:r>
      <w:proofErr w:type="spellEnd"/>
      <w:r w:rsidRPr="007B15AC">
        <w:rPr>
          <w:lang w:val="da-DK"/>
        </w:rPr>
        <w:t xml:space="preserve"> har ansvar for vores forsikringer, men har aldrig set noget til policer. Dette ansvar ligger nu hos bestyrelsesrepræsentanterne.</w:t>
      </w:r>
      <w:r w:rsidR="000570C6" w:rsidRPr="007B15AC">
        <w:rPr>
          <w:lang w:val="da-DK"/>
        </w:rPr>
        <w:t xml:space="preserve"> </w:t>
      </w:r>
      <w:proofErr w:type="spellStart"/>
      <w:r w:rsidR="000570C6" w:rsidRPr="007B15AC">
        <w:rPr>
          <w:lang w:val="da-DK"/>
        </w:rPr>
        <w:t>Repperne</w:t>
      </w:r>
      <w:proofErr w:type="spellEnd"/>
      <w:r w:rsidR="000570C6" w:rsidRPr="007B15AC">
        <w:rPr>
          <w:lang w:val="da-DK"/>
        </w:rPr>
        <w:t xml:space="preserve"> vil gerne se policerne </w:t>
      </w:r>
      <w:proofErr w:type="spellStart"/>
      <w:r w:rsidR="000570C6" w:rsidRPr="007B15AC">
        <w:rPr>
          <w:lang w:val="da-DK"/>
        </w:rPr>
        <w:t>aht</w:t>
      </w:r>
      <w:proofErr w:type="spellEnd"/>
      <w:r w:rsidR="000570C6" w:rsidRPr="007B15AC">
        <w:rPr>
          <w:lang w:val="da-DK"/>
        </w:rPr>
        <w:t>. besparelser.</w:t>
      </w:r>
    </w:p>
    <w:p w:rsidR="000B089A" w:rsidRPr="007B15AC" w:rsidRDefault="000570C6" w:rsidP="00CD4315">
      <w:pPr>
        <w:pStyle w:val="Listeafsnit"/>
        <w:numPr>
          <w:ilvl w:val="2"/>
          <w:numId w:val="2"/>
        </w:numPr>
        <w:rPr>
          <w:lang w:val="da-DK"/>
        </w:rPr>
      </w:pPr>
      <w:r w:rsidRPr="007B15AC">
        <w:rPr>
          <w:lang w:val="da-DK"/>
        </w:rPr>
        <w:t>DGB: Regelmæssigt møde med Inspektionen. Dette bør rettes til møde med Regnskabsgruppen.</w:t>
      </w:r>
    </w:p>
    <w:p w:rsidR="000570C6" w:rsidRPr="007B15AC" w:rsidRDefault="000570C6" w:rsidP="00CD4315">
      <w:pPr>
        <w:pStyle w:val="Listeafsnit"/>
        <w:numPr>
          <w:ilvl w:val="2"/>
          <w:numId w:val="2"/>
        </w:numPr>
        <w:rPr>
          <w:lang w:val="da-DK"/>
        </w:rPr>
      </w:pPr>
      <w:r w:rsidRPr="007B15AC">
        <w:rPr>
          <w:lang w:val="da-DK"/>
        </w:rPr>
        <w:t>Ansvar for sparetiltag i øvrige embedsgrupper ifølge DGB. Bør slettes.</w:t>
      </w:r>
    </w:p>
    <w:p w:rsidR="000570C6" w:rsidRPr="007B15AC" w:rsidRDefault="000570C6" w:rsidP="00CD4315">
      <w:pPr>
        <w:pStyle w:val="Listeafsnit"/>
        <w:numPr>
          <w:ilvl w:val="2"/>
          <w:numId w:val="2"/>
        </w:numPr>
        <w:rPr>
          <w:lang w:val="da-DK"/>
        </w:rPr>
      </w:pPr>
      <w:proofErr w:type="spellStart"/>
      <w:r w:rsidRPr="007B15AC">
        <w:rPr>
          <w:lang w:val="da-DK"/>
        </w:rPr>
        <w:t>Repperne</w:t>
      </w:r>
      <w:proofErr w:type="spellEnd"/>
      <w:r w:rsidRPr="007B15AC">
        <w:rPr>
          <w:lang w:val="da-DK"/>
        </w:rPr>
        <w:t xml:space="preserve"> kunne godt tænke sig et nyt utvetydigt navn</w:t>
      </w:r>
    </w:p>
    <w:p w:rsidR="000570C6" w:rsidRPr="007B15AC" w:rsidRDefault="00C100AC" w:rsidP="00CD4315">
      <w:pPr>
        <w:numPr>
          <w:ilvl w:val="1"/>
          <w:numId w:val="2"/>
        </w:numPr>
        <w:rPr>
          <w:lang w:val="da-DK"/>
        </w:rPr>
      </w:pPr>
      <w:r w:rsidRPr="007B15AC">
        <w:rPr>
          <w:lang w:val="da-DK"/>
        </w:rPr>
        <w:t>Indstillingen</w:t>
      </w:r>
    </w:p>
    <w:p w:rsidR="000B089A" w:rsidRPr="007B15AC" w:rsidRDefault="000570C6" w:rsidP="00CD4315">
      <w:pPr>
        <w:numPr>
          <w:ilvl w:val="2"/>
          <w:numId w:val="2"/>
        </w:numPr>
        <w:rPr>
          <w:lang w:val="da-DK"/>
        </w:rPr>
      </w:pPr>
      <w:r w:rsidRPr="007B15AC">
        <w:rPr>
          <w:lang w:val="da-DK"/>
        </w:rPr>
        <w:t xml:space="preserve">Der har været mange fremlejere denne periode. Ifølge DGB: Max fremleje i 3 måneder, så vi har 61 aktive alumner, som bidrager til kollegiets drift. Der er givet dispensation til Maria, så hun kan være væk 4 måneder, men det kommer </w:t>
      </w:r>
      <w:r w:rsidRPr="007B15AC">
        <w:rPr>
          <w:i/>
          <w:lang w:val="da-DK"/>
        </w:rPr>
        <w:t>ikke</w:t>
      </w:r>
      <w:r w:rsidRPr="007B15AC">
        <w:rPr>
          <w:lang w:val="da-DK"/>
        </w:rPr>
        <w:t xml:space="preserve"> til at ske fremover. Opsig dit værelse, hvis du er væk mere end 3 måneder!</w:t>
      </w:r>
    </w:p>
    <w:p w:rsidR="000570C6" w:rsidRPr="007B15AC" w:rsidRDefault="00C100AC" w:rsidP="00CD4315">
      <w:pPr>
        <w:numPr>
          <w:ilvl w:val="1"/>
          <w:numId w:val="2"/>
        </w:numPr>
        <w:rPr>
          <w:lang w:val="da-DK"/>
        </w:rPr>
      </w:pPr>
      <w:r w:rsidRPr="007B15AC">
        <w:rPr>
          <w:lang w:val="da-DK"/>
        </w:rPr>
        <w:lastRenderedPageBreak/>
        <w:t>Køkkengruppen</w:t>
      </w:r>
    </w:p>
    <w:p w:rsidR="000570C6" w:rsidRPr="007B15AC" w:rsidRDefault="00DE4B83" w:rsidP="00CD4315">
      <w:pPr>
        <w:numPr>
          <w:ilvl w:val="2"/>
          <w:numId w:val="2"/>
        </w:numPr>
        <w:rPr>
          <w:lang w:val="da-DK"/>
        </w:rPr>
      </w:pPr>
      <w:r w:rsidRPr="007B15AC">
        <w:rPr>
          <w:lang w:val="da-DK"/>
        </w:rPr>
        <w:t>-20-kryds-ordningen er i gang. Der er nogle der ligger lige på vippen, som vi er over, men indtil videre er alle gået fri.</w:t>
      </w:r>
    </w:p>
    <w:p w:rsidR="00DE4B83" w:rsidRPr="007B15AC" w:rsidRDefault="00DE4B83" w:rsidP="00CD4315">
      <w:pPr>
        <w:numPr>
          <w:ilvl w:val="2"/>
          <w:numId w:val="2"/>
        </w:numPr>
        <w:rPr>
          <w:lang w:val="da-DK"/>
        </w:rPr>
      </w:pPr>
      <w:r w:rsidRPr="007B15AC">
        <w:rPr>
          <w:lang w:val="da-DK"/>
        </w:rPr>
        <w:t xml:space="preserve">Vi er begyndt at spise mere, så der er færre rester. Der bliver </w:t>
      </w:r>
      <w:proofErr w:type="spellStart"/>
      <w:r w:rsidRPr="007B15AC">
        <w:rPr>
          <w:lang w:val="da-DK"/>
        </w:rPr>
        <w:t>frådset</w:t>
      </w:r>
      <w:proofErr w:type="spellEnd"/>
      <w:r w:rsidRPr="007B15AC">
        <w:rPr>
          <w:lang w:val="da-DK"/>
        </w:rPr>
        <w:t xml:space="preserve"> med dyre varer. Spis dig mæt, men tænk over hvad du tager og hvor meget, og at der kommer folk hjem senere, som også er sultne</w:t>
      </w:r>
    </w:p>
    <w:p w:rsidR="00DE4B83" w:rsidRPr="007B15AC" w:rsidRDefault="00DE4B83" w:rsidP="00CD4315">
      <w:pPr>
        <w:numPr>
          <w:ilvl w:val="2"/>
          <w:numId w:val="2"/>
        </w:numPr>
        <w:rPr>
          <w:lang w:val="da-DK"/>
        </w:rPr>
      </w:pPr>
      <w:r w:rsidRPr="007B15AC">
        <w:rPr>
          <w:lang w:val="da-DK"/>
        </w:rPr>
        <w:t>Det går godt med at tage vagter. Der er ledige formiddagsvagter i de næste par uger</w:t>
      </w:r>
    </w:p>
    <w:p w:rsidR="00C100AC" w:rsidRPr="007B15AC" w:rsidRDefault="00C100AC" w:rsidP="00CD4315">
      <w:pPr>
        <w:pStyle w:val="Listeafsnit"/>
        <w:numPr>
          <w:ilvl w:val="1"/>
          <w:numId w:val="2"/>
        </w:numPr>
        <w:rPr>
          <w:lang w:val="da-DK"/>
        </w:rPr>
      </w:pPr>
      <w:r w:rsidRPr="007B15AC">
        <w:rPr>
          <w:lang w:val="da-DK"/>
        </w:rPr>
        <w:t>Netværksgruppen</w:t>
      </w:r>
    </w:p>
    <w:p w:rsidR="00DE4B83" w:rsidRPr="007B15AC" w:rsidRDefault="00DE4B83" w:rsidP="00CD4315">
      <w:pPr>
        <w:pStyle w:val="Listeafsnit"/>
        <w:numPr>
          <w:ilvl w:val="2"/>
          <w:numId w:val="2"/>
        </w:numPr>
        <w:rPr>
          <w:lang w:val="da-DK"/>
        </w:rPr>
      </w:pPr>
      <w:r w:rsidRPr="007B15AC">
        <w:rPr>
          <w:lang w:val="da-DK"/>
        </w:rPr>
        <w:t>Intet nyt</w:t>
      </w:r>
    </w:p>
    <w:p w:rsidR="00C100AC" w:rsidRPr="007B15AC" w:rsidRDefault="009D323F" w:rsidP="00CD4315">
      <w:pPr>
        <w:pStyle w:val="Listeafsnit"/>
        <w:numPr>
          <w:ilvl w:val="1"/>
          <w:numId w:val="2"/>
        </w:numPr>
        <w:rPr>
          <w:lang w:val="da-DK"/>
        </w:rPr>
      </w:pPr>
      <w:r w:rsidRPr="007B15AC">
        <w:rPr>
          <w:lang w:val="da-DK"/>
        </w:rPr>
        <w:t>PR-gruppen</w:t>
      </w:r>
    </w:p>
    <w:p w:rsidR="00DE4B83" w:rsidRPr="007B15AC" w:rsidRDefault="00DE4B83" w:rsidP="00CD4315">
      <w:pPr>
        <w:pStyle w:val="Listeafsnit"/>
        <w:numPr>
          <w:ilvl w:val="2"/>
          <w:numId w:val="2"/>
        </w:numPr>
        <w:rPr>
          <w:lang w:val="da-DK"/>
        </w:rPr>
      </w:pPr>
      <w:r w:rsidRPr="007B15AC">
        <w:rPr>
          <w:lang w:val="da-DK"/>
        </w:rPr>
        <w:t xml:space="preserve">Vi har ramt 400 </w:t>
      </w:r>
      <w:proofErr w:type="spellStart"/>
      <w:r w:rsidRPr="007B15AC">
        <w:rPr>
          <w:lang w:val="da-DK"/>
        </w:rPr>
        <w:t>likes</w:t>
      </w:r>
      <w:proofErr w:type="spellEnd"/>
      <w:r w:rsidRPr="007B15AC">
        <w:rPr>
          <w:lang w:val="da-DK"/>
        </w:rPr>
        <w:t xml:space="preserve"> på </w:t>
      </w:r>
      <w:proofErr w:type="spellStart"/>
      <w:r w:rsidRPr="007B15AC">
        <w:rPr>
          <w:lang w:val="da-DK"/>
        </w:rPr>
        <w:t>fb</w:t>
      </w:r>
      <w:proofErr w:type="spellEnd"/>
      <w:r w:rsidRPr="007B15AC">
        <w:rPr>
          <w:lang w:val="da-DK"/>
        </w:rPr>
        <w:t>, sidste post nåede 4000 personer</w:t>
      </w:r>
    </w:p>
    <w:p w:rsidR="00DE4B83" w:rsidRPr="007B15AC" w:rsidRDefault="00DE4B83" w:rsidP="00CD4315">
      <w:pPr>
        <w:pStyle w:val="Listeafsnit"/>
        <w:numPr>
          <w:ilvl w:val="2"/>
          <w:numId w:val="2"/>
        </w:numPr>
        <w:rPr>
          <w:lang w:val="da-DK"/>
        </w:rPr>
      </w:pPr>
      <w:r w:rsidRPr="007B15AC">
        <w:rPr>
          <w:lang w:val="da-DK"/>
        </w:rPr>
        <w:t>T-shirts mangler stadig. Det bliver afklaret personligt</w:t>
      </w:r>
    </w:p>
    <w:p w:rsidR="00C100AC" w:rsidRPr="007B15AC" w:rsidRDefault="009D323F" w:rsidP="00CD4315">
      <w:pPr>
        <w:pStyle w:val="Listeafsnit"/>
        <w:numPr>
          <w:ilvl w:val="1"/>
          <w:numId w:val="2"/>
        </w:numPr>
        <w:rPr>
          <w:lang w:val="da-DK"/>
        </w:rPr>
      </w:pPr>
      <w:r w:rsidRPr="007B15AC">
        <w:rPr>
          <w:lang w:val="da-DK"/>
        </w:rPr>
        <w:t>Pylongruppen</w:t>
      </w:r>
    </w:p>
    <w:p w:rsidR="00A96F94" w:rsidRPr="007B15AC" w:rsidRDefault="00A96F94" w:rsidP="00CD4315">
      <w:pPr>
        <w:pStyle w:val="Listeafsnit"/>
        <w:numPr>
          <w:ilvl w:val="1"/>
          <w:numId w:val="2"/>
        </w:numPr>
        <w:rPr>
          <w:lang w:val="da-DK"/>
        </w:rPr>
      </w:pPr>
      <w:r w:rsidRPr="007B15AC">
        <w:rPr>
          <w:lang w:val="da-DK"/>
        </w:rPr>
        <w:t>Regnskabsgruppen</w:t>
      </w:r>
    </w:p>
    <w:p w:rsidR="00DE4B83" w:rsidRPr="007B15AC" w:rsidRDefault="00DE4B83" w:rsidP="00CD4315">
      <w:pPr>
        <w:pStyle w:val="Listeafsnit"/>
        <w:numPr>
          <w:ilvl w:val="2"/>
          <w:numId w:val="2"/>
        </w:numPr>
        <w:rPr>
          <w:lang w:val="da-DK"/>
        </w:rPr>
      </w:pPr>
      <w:r w:rsidRPr="007B15AC">
        <w:rPr>
          <w:lang w:val="da-DK"/>
        </w:rPr>
        <w:t>Der er lavet oprydning i regnskabet. Nogle ting er rykket rundt, så det ser lidt anderledes ud end det plejer. Det bliver lagt ud før GF, så man kan henvende sig med spørgsmål både før og efter. Udeståender med gamle alumner er</w:t>
      </w:r>
      <w:r w:rsidR="0019257C" w:rsidRPr="007B15AC">
        <w:rPr>
          <w:lang w:val="da-DK"/>
        </w:rPr>
        <w:t xml:space="preserve"> blevet</w:t>
      </w:r>
      <w:r w:rsidRPr="007B15AC">
        <w:rPr>
          <w:lang w:val="da-DK"/>
        </w:rPr>
        <w:t xml:space="preserve"> afregnet.</w:t>
      </w:r>
    </w:p>
    <w:p w:rsidR="00A96F94" w:rsidRPr="007B15AC" w:rsidRDefault="00A96F94" w:rsidP="00CD4315">
      <w:pPr>
        <w:pStyle w:val="Listeafsnit"/>
        <w:ind w:left="1440"/>
        <w:rPr>
          <w:lang w:val="da-DK"/>
        </w:rPr>
      </w:pPr>
    </w:p>
    <w:p w:rsidR="0019257C" w:rsidRPr="007B15AC" w:rsidRDefault="00A96F94" w:rsidP="00CD4315">
      <w:pPr>
        <w:pStyle w:val="Listeafsnit"/>
        <w:numPr>
          <w:ilvl w:val="0"/>
          <w:numId w:val="2"/>
        </w:numPr>
        <w:rPr>
          <w:lang w:val="da-DK"/>
        </w:rPr>
      </w:pPr>
      <w:r w:rsidRPr="007B15AC">
        <w:rPr>
          <w:lang w:val="da-DK"/>
        </w:rPr>
        <w:t>Legatgruppen informerer</w:t>
      </w:r>
    </w:p>
    <w:p w:rsidR="0019257C" w:rsidRPr="007B15AC" w:rsidRDefault="00DE4B83" w:rsidP="00CD4315">
      <w:pPr>
        <w:pStyle w:val="Listeafsnit"/>
        <w:numPr>
          <w:ilvl w:val="1"/>
          <w:numId w:val="2"/>
        </w:numPr>
        <w:rPr>
          <w:lang w:val="da-DK"/>
        </w:rPr>
      </w:pPr>
      <w:r w:rsidRPr="007B15AC">
        <w:rPr>
          <w:lang w:val="da-DK"/>
        </w:rPr>
        <w:t>Har snakket om</w:t>
      </w:r>
      <w:r w:rsidR="0019257C" w:rsidRPr="007B15AC">
        <w:rPr>
          <w:lang w:val="da-DK"/>
        </w:rPr>
        <w:t xml:space="preserve"> evt. nedjustering fra 5 til 4.</w:t>
      </w:r>
    </w:p>
    <w:p w:rsidR="0019257C" w:rsidRPr="007B15AC" w:rsidRDefault="0019257C" w:rsidP="00CD4315">
      <w:pPr>
        <w:pStyle w:val="Listeafsnit"/>
        <w:numPr>
          <w:ilvl w:val="1"/>
          <w:numId w:val="2"/>
        </w:numPr>
        <w:rPr>
          <w:lang w:val="da-DK"/>
        </w:rPr>
      </w:pPr>
      <w:r w:rsidRPr="007B15AC">
        <w:rPr>
          <w:lang w:val="da-DK"/>
        </w:rPr>
        <w:t>Forskellige i</w:t>
      </w:r>
      <w:r w:rsidR="00DE4B83" w:rsidRPr="007B15AC">
        <w:rPr>
          <w:lang w:val="da-DK"/>
        </w:rPr>
        <w:t>gangværende projekter.</w:t>
      </w:r>
    </w:p>
    <w:p w:rsidR="0019257C" w:rsidRPr="007B15AC" w:rsidRDefault="00DE4B83" w:rsidP="00CD4315">
      <w:pPr>
        <w:pStyle w:val="Listeafsnit"/>
        <w:numPr>
          <w:ilvl w:val="1"/>
          <w:numId w:val="2"/>
        </w:numPr>
        <w:rPr>
          <w:lang w:val="da-DK"/>
        </w:rPr>
      </w:pPr>
      <w:r w:rsidRPr="007B15AC">
        <w:rPr>
          <w:lang w:val="da-DK"/>
        </w:rPr>
        <w:t xml:space="preserve">Til næste periode kommer </w:t>
      </w:r>
      <w:proofErr w:type="spellStart"/>
      <w:r w:rsidRPr="007B15AC">
        <w:rPr>
          <w:lang w:val="da-DK"/>
        </w:rPr>
        <w:t>porojektaften</w:t>
      </w:r>
      <w:proofErr w:type="spellEnd"/>
      <w:r w:rsidRPr="007B15AC">
        <w:rPr>
          <w:lang w:val="da-DK"/>
        </w:rPr>
        <w:t>, hvor embedsgrupperne er repræsenteret, og det bliver besluttet, hvad der skal søges penge til</w:t>
      </w:r>
      <w:r w:rsidR="0019257C" w:rsidRPr="007B15AC">
        <w:rPr>
          <w:lang w:val="da-DK"/>
        </w:rPr>
        <w:t>.</w:t>
      </w:r>
    </w:p>
    <w:p w:rsidR="0019257C" w:rsidRPr="007B15AC" w:rsidRDefault="0019257C" w:rsidP="00CD4315">
      <w:pPr>
        <w:pStyle w:val="Listeafsnit"/>
        <w:numPr>
          <w:ilvl w:val="1"/>
          <w:numId w:val="2"/>
        </w:numPr>
        <w:rPr>
          <w:lang w:val="da-DK"/>
        </w:rPr>
      </w:pPr>
      <w:r w:rsidRPr="007B15AC">
        <w:rPr>
          <w:lang w:val="da-DK"/>
        </w:rPr>
        <w:t>Der er ikke søgt nogen penge denne periode, hvilket skyldes tvivl om, hvad der skal søges penge til.</w:t>
      </w:r>
    </w:p>
    <w:p w:rsidR="0019257C" w:rsidRPr="007B15AC" w:rsidRDefault="0019257C" w:rsidP="00CD4315">
      <w:pPr>
        <w:pStyle w:val="Listeafsnit"/>
        <w:numPr>
          <w:ilvl w:val="2"/>
          <w:numId w:val="2"/>
        </w:numPr>
        <w:rPr>
          <w:lang w:val="da-DK"/>
        </w:rPr>
      </w:pPr>
      <w:r w:rsidRPr="007B15AC">
        <w:rPr>
          <w:lang w:val="da-DK"/>
        </w:rPr>
        <w:t>Der bliver foreslået forskellige projekter, som der kunne søges om</w:t>
      </w:r>
    </w:p>
    <w:p w:rsidR="00DE4B83" w:rsidRPr="007B15AC" w:rsidRDefault="00DE4B83" w:rsidP="00CD4315">
      <w:pPr>
        <w:ind w:left="720"/>
        <w:rPr>
          <w:lang w:val="da-DK"/>
        </w:rPr>
      </w:pPr>
    </w:p>
    <w:p w:rsidR="006E2D01" w:rsidRPr="007B15AC" w:rsidRDefault="0019257C" w:rsidP="00CD4315">
      <w:pPr>
        <w:numPr>
          <w:ilvl w:val="0"/>
          <w:numId w:val="2"/>
        </w:numPr>
        <w:rPr>
          <w:lang w:val="da-DK"/>
        </w:rPr>
      </w:pPr>
      <w:r w:rsidRPr="007B15AC">
        <w:rPr>
          <w:lang w:val="da-DK"/>
        </w:rPr>
        <w:t>Bestyrelsesrepræsentanterne</w:t>
      </w:r>
      <w:r w:rsidR="00D1574C" w:rsidRPr="007B15AC">
        <w:rPr>
          <w:lang w:val="da-DK"/>
        </w:rPr>
        <w:t xml:space="preserve"> </w:t>
      </w:r>
      <w:r w:rsidR="006E2D01" w:rsidRPr="007B15AC">
        <w:rPr>
          <w:lang w:val="da-DK"/>
        </w:rPr>
        <w:t>informerer</w:t>
      </w:r>
    </w:p>
    <w:p w:rsidR="0019257C" w:rsidRPr="007B15AC" w:rsidRDefault="0019257C" w:rsidP="00CD4315">
      <w:pPr>
        <w:numPr>
          <w:ilvl w:val="1"/>
          <w:numId w:val="2"/>
        </w:numPr>
        <w:rPr>
          <w:lang w:val="da-DK"/>
        </w:rPr>
      </w:pPr>
      <w:r w:rsidRPr="007B15AC">
        <w:rPr>
          <w:lang w:val="da-DK"/>
        </w:rPr>
        <w:t>Der kommer en ledig plads, så tag fat i Christian eller Anne, hvis I er interesserede. Alle interesserede opfordres til at stille op!</w:t>
      </w:r>
    </w:p>
    <w:p w:rsidR="00B14620" w:rsidRPr="007B15AC" w:rsidRDefault="00B14620" w:rsidP="00CD4315">
      <w:pPr>
        <w:pStyle w:val="Listeafsnit"/>
        <w:rPr>
          <w:lang w:val="da-DK"/>
        </w:rPr>
      </w:pPr>
    </w:p>
    <w:p w:rsidR="00B14620" w:rsidRPr="007B15AC" w:rsidRDefault="00B14620" w:rsidP="00CD4315">
      <w:pPr>
        <w:pStyle w:val="Listeafsnit"/>
        <w:numPr>
          <w:ilvl w:val="0"/>
          <w:numId w:val="2"/>
        </w:numPr>
        <w:rPr>
          <w:lang w:val="da-DK"/>
        </w:rPr>
      </w:pPr>
      <w:r w:rsidRPr="007B15AC">
        <w:rPr>
          <w:lang w:val="da-DK"/>
        </w:rPr>
        <w:t>Bevilling til indkøb af brødristere v. køkkengruppen</w:t>
      </w:r>
    </w:p>
    <w:p w:rsidR="0019257C" w:rsidRPr="007B15AC" w:rsidRDefault="0019257C" w:rsidP="00CD4315">
      <w:pPr>
        <w:pStyle w:val="Listeafsnit"/>
        <w:numPr>
          <w:ilvl w:val="1"/>
          <w:numId w:val="2"/>
        </w:numPr>
        <w:rPr>
          <w:lang w:val="da-DK"/>
        </w:rPr>
      </w:pPr>
      <w:r w:rsidRPr="007B15AC">
        <w:rPr>
          <w:lang w:val="da-DK"/>
        </w:rPr>
        <w:t xml:space="preserve">Der er pt. bevilget 499 kr. til en dobbeltbrødrister. Der søges om 658 </w:t>
      </w:r>
      <w:proofErr w:type="spellStart"/>
      <w:r w:rsidRPr="007B15AC">
        <w:rPr>
          <w:lang w:val="da-DK"/>
        </w:rPr>
        <w:t>kr</w:t>
      </w:r>
      <w:proofErr w:type="spellEnd"/>
      <w:r w:rsidRPr="007B15AC">
        <w:rPr>
          <w:lang w:val="da-DK"/>
        </w:rPr>
        <w:t xml:space="preserve"> i stedet, så vi kan få 2 separate. Det er smart</w:t>
      </w:r>
      <w:r w:rsidR="00A33796" w:rsidRPr="007B15AC">
        <w:rPr>
          <w:lang w:val="da-DK"/>
        </w:rPr>
        <w:t>.</w:t>
      </w:r>
    </w:p>
    <w:p w:rsidR="00A33796" w:rsidRPr="007B15AC" w:rsidRDefault="00A33796" w:rsidP="00CD4315">
      <w:pPr>
        <w:pStyle w:val="Listeafsnit"/>
        <w:ind w:left="1440"/>
        <w:rPr>
          <w:b/>
          <w:lang w:val="da-DK"/>
        </w:rPr>
      </w:pPr>
      <w:r w:rsidRPr="007B15AC">
        <w:rPr>
          <w:b/>
          <w:lang w:val="da-DK"/>
        </w:rPr>
        <w:t>Afstemning</w:t>
      </w:r>
    </w:p>
    <w:p w:rsidR="0019257C" w:rsidRPr="007B15AC" w:rsidRDefault="0019257C" w:rsidP="00CD4315">
      <w:pPr>
        <w:pStyle w:val="Listeafsnit"/>
        <w:ind w:left="1440"/>
        <w:rPr>
          <w:lang w:val="da-DK"/>
        </w:rPr>
      </w:pPr>
      <w:r w:rsidRPr="007B15AC">
        <w:rPr>
          <w:lang w:val="da-DK"/>
        </w:rPr>
        <w:t>30 stemmer for (alle)</w:t>
      </w:r>
    </w:p>
    <w:p w:rsidR="00A33796" w:rsidRPr="007B15AC" w:rsidRDefault="00A33796" w:rsidP="00CD4315">
      <w:pPr>
        <w:pStyle w:val="Listeafsnit"/>
        <w:ind w:left="1440"/>
        <w:rPr>
          <w:b/>
          <w:lang w:val="da-DK"/>
        </w:rPr>
      </w:pPr>
      <w:r w:rsidRPr="007B15AC">
        <w:rPr>
          <w:b/>
          <w:lang w:val="da-DK"/>
        </w:rPr>
        <w:t>Beløbet bevilges</w:t>
      </w:r>
    </w:p>
    <w:p w:rsidR="00B14620" w:rsidRPr="007B15AC" w:rsidRDefault="00B14620" w:rsidP="00CD4315">
      <w:pPr>
        <w:pStyle w:val="Listeafsnit"/>
        <w:rPr>
          <w:lang w:val="da-DK"/>
        </w:rPr>
      </w:pPr>
    </w:p>
    <w:p w:rsidR="00B14620" w:rsidRPr="007B15AC" w:rsidRDefault="00B14620" w:rsidP="00CD4315">
      <w:pPr>
        <w:numPr>
          <w:ilvl w:val="0"/>
          <w:numId w:val="2"/>
        </w:numPr>
        <w:rPr>
          <w:lang w:val="da-DK"/>
        </w:rPr>
      </w:pPr>
      <w:r w:rsidRPr="007B15AC">
        <w:rPr>
          <w:lang w:val="da-DK"/>
        </w:rPr>
        <w:t xml:space="preserve">Opdatering af hovedrengøringsbeskrivelser v. </w:t>
      </w:r>
      <w:proofErr w:type="spellStart"/>
      <w:r w:rsidRPr="007B15AC">
        <w:rPr>
          <w:lang w:val="da-DK"/>
        </w:rPr>
        <w:t>AK-gruppen</w:t>
      </w:r>
      <w:proofErr w:type="spellEnd"/>
    </w:p>
    <w:p w:rsidR="0019257C" w:rsidRPr="007B15AC" w:rsidRDefault="0019257C" w:rsidP="00CD4315">
      <w:pPr>
        <w:ind w:left="1440"/>
        <w:rPr>
          <w:lang w:val="da-DK"/>
        </w:rPr>
      </w:pPr>
      <w:r w:rsidRPr="007B15AC">
        <w:rPr>
          <w:lang w:val="da-DK"/>
        </w:rPr>
        <w:t>Har ikke været opdateret af embedsgrupperne længe.</w:t>
      </w:r>
      <w:r w:rsidR="00A33796" w:rsidRPr="007B15AC">
        <w:rPr>
          <w:lang w:val="da-DK"/>
        </w:rPr>
        <w:t xml:space="preserve"> Følgende</w:t>
      </w:r>
      <w:r w:rsidRPr="007B15AC">
        <w:rPr>
          <w:lang w:val="da-DK"/>
        </w:rPr>
        <w:t xml:space="preserve"> </w:t>
      </w:r>
      <w:r w:rsidR="00A33796" w:rsidRPr="007B15AC">
        <w:rPr>
          <w:lang w:val="da-DK"/>
        </w:rPr>
        <w:t xml:space="preserve">hører pt. ikke under hovedrengøringer. </w:t>
      </w:r>
      <w:r w:rsidRPr="007B15AC">
        <w:rPr>
          <w:lang w:val="da-DK"/>
        </w:rPr>
        <w:t>Forslag til afstemning</w:t>
      </w:r>
    </w:p>
    <w:p w:rsidR="0019257C" w:rsidRPr="007B15AC" w:rsidRDefault="0019257C" w:rsidP="00CD4315">
      <w:pPr>
        <w:numPr>
          <w:ilvl w:val="2"/>
          <w:numId w:val="2"/>
        </w:numPr>
        <w:rPr>
          <w:lang w:val="da-DK"/>
        </w:rPr>
      </w:pPr>
      <w:r w:rsidRPr="007B15AC">
        <w:rPr>
          <w:lang w:val="da-DK"/>
        </w:rPr>
        <w:lastRenderedPageBreak/>
        <w:t>Værksted rengøres af Pylongruppen</w:t>
      </w:r>
    </w:p>
    <w:p w:rsidR="0019257C" w:rsidRPr="007B15AC" w:rsidRDefault="0019257C" w:rsidP="00CD4315">
      <w:pPr>
        <w:numPr>
          <w:ilvl w:val="2"/>
          <w:numId w:val="2"/>
        </w:numPr>
        <w:rPr>
          <w:lang w:val="da-DK"/>
        </w:rPr>
      </w:pPr>
      <w:r w:rsidRPr="007B15AC">
        <w:rPr>
          <w:lang w:val="da-DK"/>
        </w:rPr>
        <w:t>Batik rengøres af PR</w:t>
      </w:r>
    </w:p>
    <w:p w:rsidR="0019257C" w:rsidRPr="007B15AC" w:rsidRDefault="0019257C" w:rsidP="00CD4315">
      <w:pPr>
        <w:numPr>
          <w:ilvl w:val="2"/>
          <w:numId w:val="2"/>
        </w:numPr>
        <w:rPr>
          <w:lang w:val="da-DK"/>
        </w:rPr>
      </w:pPr>
      <w:r w:rsidRPr="007B15AC">
        <w:rPr>
          <w:lang w:val="da-DK"/>
        </w:rPr>
        <w:t xml:space="preserve">Tv-stue </w:t>
      </w:r>
      <w:r w:rsidR="00A33796" w:rsidRPr="007B15AC">
        <w:rPr>
          <w:lang w:val="da-DK"/>
        </w:rPr>
        <w:t xml:space="preserve">(sofa-gruppen) </w:t>
      </w:r>
      <w:r w:rsidRPr="007B15AC">
        <w:rPr>
          <w:lang w:val="da-DK"/>
        </w:rPr>
        <w:t xml:space="preserve">rengøres af </w:t>
      </w:r>
      <w:proofErr w:type="spellStart"/>
      <w:r w:rsidRPr="007B15AC">
        <w:rPr>
          <w:lang w:val="da-DK"/>
        </w:rPr>
        <w:t>Repperne</w:t>
      </w:r>
      <w:proofErr w:type="spellEnd"/>
    </w:p>
    <w:p w:rsidR="00A33796" w:rsidRPr="007B15AC" w:rsidRDefault="00A33796" w:rsidP="00CD4315">
      <w:pPr>
        <w:pStyle w:val="Listeafsnit"/>
        <w:ind w:left="1418"/>
        <w:rPr>
          <w:lang w:val="da-DK"/>
        </w:rPr>
      </w:pPr>
      <w:r w:rsidRPr="007B15AC">
        <w:rPr>
          <w:lang w:val="da-DK"/>
        </w:rPr>
        <w:t>Delte meninger om, om det er overkommelige opgaver eller for meget. Forslag om tilknytning af område</w:t>
      </w:r>
      <w:r w:rsidR="007B15AC">
        <w:rPr>
          <w:lang w:val="da-DK"/>
        </w:rPr>
        <w:t>rne til logiske rengøringsgruppe</w:t>
      </w:r>
      <w:r w:rsidRPr="007B15AC">
        <w:rPr>
          <w:lang w:val="da-DK"/>
        </w:rPr>
        <w:t>r</w:t>
      </w:r>
      <w:r w:rsidR="007B15AC">
        <w:rPr>
          <w:lang w:val="da-DK"/>
        </w:rPr>
        <w:t>s hovedrengøring eller</w:t>
      </w:r>
      <w:r w:rsidRPr="007B15AC">
        <w:rPr>
          <w:lang w:val="da-DK"/>
        </w:rPr>
        <w:t xml:space="preserve"> *-rengøringer. Netværk har rengøring som eneste selvsupplerende, det giver ikke mening</w:t>
      </w:r>
      <w:r w:rsidR="007B15AC">
        <w:rPr>
          <w:lang w:val="da-DK"/>
        </w:rPr>
        <w:t>.</w:t>
      </w:r>
    </w:p>
    <w:p w:rsidR="00A33796" w:rsidRPr="007B15AC" w:rsidRDefault="00A33796" w:rsidP="00CD4315">
      <w:pPr>
        <w:ind w:left="1418"/>
        <w:rPr>
          <w:b/>
          <w:lang w:val="da-DK"/>
        </w:rPr>
      </w:pPr>
      <w:r w:rsidRPr="007B15AC">
        <w:rPr>
          <w:b/>
          <w:lang w:val="da-DK"/>
        </w:rPr>
        <w:t>Afstemning</w:t>
      </w:r>
    </w:p>
    <w:p w:rsidR="00A33796" w:rsidRPr="007B15AC" w:rsidRDefault="00A33796" w:rsidP="00CD4315">
      <w:pPr>
        <w:ind w:left="1418"/>
        <w:rPr>
          <w:lang w:val="da-DK"/>
        </w:rPr>
      </w:pPr>
      <w:r w:rsidRPr="007B15AC">
        <w:rPr>
          <w:lang w:val="da-DK"/>
        </w:rPr>
        <w:t>For: 20</w:t>
      </w:r>
    </w:p>
    <w:p w:rsidR="00A33796" w:rsidRPr="007B15AC" w:rsidRDefault="00A33796" w:rsidP="00CD4315">
      <w:pPr>
        <w:ind w:left="1418"/>
        <w:rPr>
          <w:lang w:val="da-DK"/>
        </w:rPr>
      </w:pPr>
      <w:r w:rsidRPr="007B15AC">
        <w:rPr>
          <w:lang w:val="da-DK"/>
        </w:rPr>
        <w:t>Imod: 4</w:t>
      </w:r>
    </w:p>
    <w:p w:rsidR="00A33796" w:rsidRPr="007B15AC" w:rsidRDefault="00A33796" w:rsidP="00CD4315">
      <w:pPr>
        <w:ind w:left="1418"/>
        <w:rPr>
          <w:lang w:val="da-DK"/>
        </w:rPr>
      </w:pPr>
      <w:r w:rsidRPr="007B15AC">
        <w:rPr>
          <w:lang w:val="da-DK"/>
        </w:rPr>
        <w:t>Blank: 4</w:t>
      </w:r>
    </w:p>
    <w:p w:rsidR="00A33796" w:rsidRPr="007B15AC" w:rsidRDefault="00A33796" w:rsidP="00CD4315">
      <w:pPr>
        <w:ind w:left="1418"/>
        <w:rPr>
          <w:b/>
          <w:lang w:val="da-DK"/>
        </w:rPr>
      </w:pPr>
      <w:r w:rsidRPr="007B15AC">
        <w:rPr>
          <w:b/>
          <w:lang w:val="da-DK"/>
        </w:rPr>
        <w:t>Forslaget er vedtaget</w:t>
      </w:r>
    </w:p>
    <w:p w:rsidR="00A33796" w:rsidRPr="007B15AC" w:rsidRDefault="00A33796" w:rsidP="00CD4315">
      <w:pPr>
        <w:ind w:left="1418"/>
        <w:rPr>
          <w:lang w:val="da-DK"/>
        </w:rPr>
      </w:pPr>
    </w:p>
    <w:p w:rsidR="00A33796" w:rsidRPr="007B15AC" w:rsidRDefault="00271A2B" w:rsidP="00CD4315">
      <w:pPr>
        <w:pStyle w:val="Listeafsnit"/>
        <w:numPr>
          <w:ilvl w:val="0"/>
          <w:numId w:val="2"/>
        </w:numPr>
        <w:rPr>
          <w:lang w:val="da-DK"/>
        </w:rPr>
      </w:pPr>
      <w:r>
        <w:rPr>
          <w:lang w:val="da-DK"/>
        </w:rPr>
        <w:t xml:space="preserve">Indkøb af </w:t>
      </w:r>
      <w:proofErr w:type="spellStart"/>
      <w:r>
        <w:rPr>
          <w:lang w:val="da-DK"/>
        </w:rPr>
        <w:t>mixer</w:t>
      </w:r>
      <w:proofErr w:type="spellEnd"/>
      <w:r>
        <w:rPr>
          <w:lang w:val="da-DK"/>
        </w:rPr>
        <w:t xml:space="preserve"> til festsalen</w:t>
      </w:r>
      <w:r w:rsidR="00A33796" w:rsidRPr="007B15AC">
        <w:rPr>
          <w:lang w:val="da-DK"/>
        </w:rPr>
        <w:t xml:space="preserve"> v. Bjarne</w:t>
      </w:r>
    </w:p>
    <w:p w:rsidR="00A33796" w:rsidRPr="007B15AC" w:rsidRDefault="00271A2B" w:rsidP="00CD4315">
      <w:pPr>
        <w:pStyle w:val="Listeafsnit"/>
        <w:rPr>
          <w:lang w:val="da-DK"/>
        </w:rPr>
      </w:pPr>
      <w:r>
        <w:rPr>
          <w:lang w:val="da-DK"/>
        </w:rPr>
        <w:t xml:space="preserve">For at skåne den store </w:t>
      </w:r>
      <w:proofErr w:type="spellStart"/>
      <w:r>
        <w:rPr>
          <w:lang w:val="da-DK"/>
        </w:rPr>
        <w:t>mixer</w:t>
      </w:r>
      <w:proofErr w:type="spellEnd"/>
      <w:r>
        <w:rPr>
          <w:lang w:val="da-DK"/>
        </w:rPr>
        <w:t xml:space="preserve">, der hører hjemme i musiklokalet og bliver brugt til arrangementer såsom forårskoncert, foreslås det, at der købes en lille </w:t>
      </w:r>
      <w:proofErr w:type="spellStart"/>
      <w:r>
        <w:rPr>
          <w:lang w:val="da-DK"/>
        </w:rPr>
        <w:t>mixer</w:t>
      </w:r>
      <w:proofErr w:type="spellEnd"/>
      <w:r>
        <w:rPr>
          <w:lang w:val="da-DK"/>
        </w:rPr>
        <w:t>, der kan bruges til dj-tjanser under alm. fester</w:t>
      </w:r>
    </w:p>
    <w:p w:rsidR="00A33796" w:rsidRPr="007B15AC" w:rsidRDefault="00A33796" w:rsidP="00CD4315">
      <w:pPr>
        <w:pStyle w:val="Listeafsnit"/>
        <w:rPr>
          <w:b/>
          <w:lang w:val="da-DK"/>
        </w:rPr>
      </w:pPr>
      <w:r w:rsidRPr="007B15AC">
        <w:rPr>
          <w:b/>
          <w:lang w:val="da-DK"/>
        </w:rPr>
        <w:t>Afstemning</w:t>
      </w:r>
    </w:p>
    <w:p w:rsidR="00A33796" w:rsidRPr="007B15AC" w:rsidRDefault="00A33796" w:rsidP="00CD4315">
      <w:pPr>
        <w:pStyle w:val="Listeafsnit"/>
        <w:rPr>
          <w:lang w:val="da-DK"/>
        </w:rPr>
      </w:pPr>
      <w:r w:rsidRPr="007B15AC">
        <w:rPr>
          <w:lang w:val="da-DK"/>
        </w:rPr>
        <w:t>For: 30</w:t>
      </w:r>
    </w:p>
    <w:p w:rsidR="00A33796" w:rsidRPr="007B15AC" w:rsidRDefault="00A33796" w:rsidP="00CD4315">
      <w:pPr>
        <w:pStyle w:val="Listeafsnit"/>
        <w:rPr>
          <w:lang w:val="da-DK"/>
        </w:rPr>
      </w:pPr>
      <w:r w:rsidRPr="007B15AC">
        <w:rPr>
          <w:lang w:val="da-DK"/>
        </w:rPr>
        <w:t>Imod: 0</w:t>
      </w:r>
    </w:p>
    <w:p w:rsidR="00A33796" w:rsidRPr="007B15AC" w:rsidRDefault="00A33796" w:rsidP="00CD4315">
      <w:pPr>
        <w:pStyle w:val="Listeafsnit"/>
        <w:rPr>
          <w:lang w:val="da-DK"/>
        </w:rPr>
      </w:pPr>
      <w:r w:rsidRPr="007B15AC">
        <w:rPr>
          <w:lang w:val="da-DK"/>
        </w:rPr>
        <w:t>Blank: 1</w:t>
      </w:r>
    </w:p>
    <w:p w:rsidR="00A33796" w:rsidRPr="007B15AC" w:rsidRDefault="00A33796" w:rsidP="00CD4315">
      <w:pPr>
        <w:pStyle w:val="Listeafsnit"/>
        <w:rPr>
          <w:b/>
          <w:lang w:val="da-DK"/>
        </w:rPr>
      </w:pPr>
      <w:r w:rsidRPr="007B15AC">
        <w:rPr>
          <w:b/>
          <w:lang w:val="da-DK"/>
        </w:rPr>
        <w:t>Forslaget er vedtaget</w:t>
      </w:r>
    </w:p>
    <w:p w:rsidR="003E13C7" w:rsidRPr="007B15AC" w:rsidRDefault="003E13C7" w:rsidP="00CD4315">
      <w:pPr>
        <w:rPr>
          <w:lang w:val="da-DK"/>
        </w:rPr>
      </w:pPr>
    </w:p>
    <w:p w:rsidR="003E13C7" w:rsidRPr="007B15AC" w:rsidRDefault="003E13C7" w:rsidP="00CD4315">
      <w:pPr>
        <w:pStyle w:val="Listeafsnit"/>
        <w:numPr>
          <w:ilvl w:val="0"/>
          <w:numId w:val="2"/>
        </w:numPr>
        <w:rPr>
          <w:lang w:val="da-DK"/>
        </w:rPr>
      </w:pPr>
      <w:r w:rsidRPr="007B15AC">
        <w:rPr>
          <w:lang w:val="da-DK"/>
        </w:rPr>
        <w:t>Ændringer til Den Gyldne Bog</w:t>
      </w:r>
    </w:p>
    <w:p w:rsidR="00797D1F" w:rsidRDefault="003E13C7" w:rsidP="00CD4315">
      <w:pPr>
        <w:pStyle w:val="Listeafsnit"/>
        <w:numPr>
          <w:ilvl w:val="1"/>
          <w:numId w:val="2"/>
        </w:numPr>
        <w:rPr>
          <w:lang w:val="da-DK"/>
        </w:rPr>
      </w:pPr>
      <w:r w:rsidRPr="007B15AC">
        <w:rPr>
          <w:lang w:val="da-DK"/>
        </w:rPr>
        <w:t>Indstillingen</w:t>
      </w:r>
    </w:p>
    <w:p w:rsidR="00797D1F" w:rsidRDefault="00797D1F" w:rsidP="00CD4315">
      <w:pPr>
        <w:pStyle w:val="Listeafsnit"/>
        <w:ind w:left="2160"/>
        <w:rPr>
          <w:lang w:val="da-DK"/>
        </w:rPr>
      </w:pPr>
      <w:r>
        <w:rPr>
          <w:lang w:val="da-DK"/>
        </w:rPr>
        <w:t>Blev stemt igennem i sidste periode, men blev glemt til GF</w:t>
      </w:r>
    </w:p>
    <w:p w:rsidR="00797D1F" w:rsidRDefault="00797D1F" w:rsidP="00CD4315">
      <w:pPr>
        <w:pStyle w:val="Listeafsnit"/>
        <w:numPr>
          <w:ilvl w:val="2"/>
          <w:numId w:val="2"/>
        </w:numPr>
        <w:rPr>
          <w:lang w:val="da-DK"/>
        </w:rPr>
      </w:pPr>
      <w:r>
        <w:rPr>
          <w:lang w:val="da-DK"/>
        </w:rPr>
        <w:t>Forældede fremleje-regler, som er lovstridige, slettes.</w:t>
      </w:r>
    </w:p>
    <w:p w:rsidR="00797D1F" w:rsidRDefault="00797D1F" w:rsidP="00CD4315">
      <w:pPr>
        <w:pStyle w:val="Listeafsnit"/>
        <w:numPr>
          <w:ilvl w:val="2"/>
          <w:numId w:val="2"/>
        </w:numPr>
        <w:rPr>
          <w:lang w:val="da-DK"/>
        </w:rPr>
      </w:pPr>
      <w:proofErr w:type="gramStart"/>
      <w:r>
        <w:rPr>
          <w:lang w:val="da-DK"/>
        </w:rPr>
        <w:t>75%</w:t>
      </w:r>
      <w:proofErr w:type="gramEnd"/>
      <w:r>
        <w:rPr>
          <w:lang w:val="da-DK"/>
        </w:rPr>
        <w:t xml:space="preserve"> frem for 70% af lejeindtægt går til udlejer</w:t>
      </w:r>
    </w:p>
    <w:p w:rsidR="00797D1F" w:rsidRDefault="00797D1F" w:rsidP="00CD4315">
      <w:pPr>
        <w:pStyle w:val="Listeafsnit"/>
        <w:numPr>
          <w:ilvl w:val="2"/>
          <w:numId w:val="2"/>
        </w:numPr>
        <w:rPr>
          <w:lang w:val="da-DK"/>
        </w:rPr>
      </w:pPr>
      <w:r>
        <w:rPr>
          <w:lang w:val="da-DK"/>
        </w:rPr>
        <w:t>Fremleje min. 1 måned</w:t>
      </w:r>
    </w:p>
    <w:p w:rsidR="00797D1F" w:rsidRDefault="00797D1F" w:rsidP="00CD4315">
      <w:pPr>
        <w:pStyle w:val="Listeafsnit"/>
        <w:ind w:left="2160"/>
        <w:rPr>
          <w:lang w:val="da-DK"/>
        </w:rPr>
      </w:pPr>
      <w:r>
        <w:rPr>
          <w:lang w:val="da-DK"/>
        </w:rPr>
        <w:t xml:space="preserve">Forslag om justeringer, så vi får kompensation for </w:t>
      </w:r>
      <w:r w:rsidR="00F11ED0">
        <w:rPr>
          <w:lang w:val="da-DK"/>
        </w:rPr>
        <w:t>alumnernes</w:t>
      </w:r>
      <w:r>
        <w:rPr>
          <w:lang w:val="da-DK"/>
        </w:rPr>
        <w:t xml:space="preserve"> arbejde</w:t>
      </w:r>
    </w:p>
    <w:p w:rsidR="00797D1F" w:rsidRPr="00F11ED0" w:rsidRDefault="00797D1F" w:rsidP="00CD4315">
      <w:pPr>
        <w:pStyle w:val="Listeafsnit"/>
        <w:ind w:left="2160"/>
        <w:rPr>
          <w:b/>
          <w:lang w:val="da-DK"/>
        </w:rPr>
      </w:pPr>
      <w:r w:rsidRPr="00F11ED0">
        <w:rPr>
          <w:b/>
          <w:lang w:val="da-DK"/>
        </w:rPr>
        <w:t xml:space="preserve">Afstemning om </w:t>
      </w:r>
      <w:r w:rsidR="00F11ED0">
        <w:rPr>
          <w:b/>
          <w:lang w:val="da-DK"/>
        </w:rPr>
        <w:t xml:space="preserve">hele </w:t>
      </w:r>
      <w:r w:rsidRPr="00F11ED0">
        <w:rPr>
          <w:b/>
          <w:lang w:val="da-DK"/>
        </w:rPr>
        <w:t>pakken</w:t>
      </w:r>
    </w:p>
    <w:p w:rsidR="00797D1F" w:rsidRDefault="00797D1F" w:rsidP="00CD4315">
      <w:pPr>
        <w:pStyle w:val="Listeafsnit"/>
        <w:ind w:left="2160"/>
        <w:rPr>
          <w:lang w:val="da-DK"/>
        </w:rPr>
      </w:pPr>
      <w:r w:rsidRPr="00F11ED0">
        <w:rPr>
          <w:lang w:val="da-DK"/>
        </w:rPr>
        <w:t>For: 28</w:t>
      </w:r>
    </w:p>
    <w:p w:rsidR="00F11ED0" w:rsidRDefault="00F11ED0" w:rsidP="00CD4315">
      <w:pPr>
        <w:pStyle w:val="Listeafsnit"/>
        <w:ind w:left="2160"/>
        <w:rPr>
          <w:lang w:val="da-DK"/>
        </w:rPr>
      </w:pPr>
      <w:r>
        <w:rPr>
          <w:lang w:val="da-DK"/>
        </w:rPr>
        <w:t>Imod: 0</w:t>
      </w:r>
    </w:p>
    <w:p w:rsidR="00F11ED0" w:rsidRPr="00F11ED0" w:rsidRDefault="00F11ED0" w:rsidP="00CD4315">
      <w:pPr>
        <w:pStyle w:val="Listeafsnit"/>
        <w:ind w:left="2160"/>
        <w:rPr>
          <w:lang w:val="da-DK"/>
        </w:rPr>
      </w:pPr>
      <w:r>
        <w:rPr>
          <w:lang w:val="da-DK"/>
        </w:rPr>
        <w:t>Blank: 0</w:t>
      </w:r>
    </w:p>
    <w:p w:rsidR="00797D1F" w:rsidRPr="00F11ED0" w:rsidRDefault="00797D1F" w:rsidP="00CD4315">
      <w:pPr>
        <w:pStyle w:val="Listeafsnit"/>
        <w:ind w:left="2160"/>
        <w:rPr>
          <w:b/>
          <w:lang w:val="da-DK"/>
        </w:rPr>
      </w:pPr>
      <w:r w:rsidRPr="00F11ED0">
        <w:rPr>
          <w:b/>
          <w:lang w:val="da-DK"/>
        </w:rPr>
        <w:t>Forslaget er vedtaget</w:t>
      </w:r>
    </w:p>
    <w:p w:rsidR="003E13C7" w:rsidRDefault="003E13C7" w:rsidP="00CD4315">
      <w:pPr>
        <w:pStyle w:val="Listeafsnit"/>
        <w:numPr>
          <w:ilvl w:val="1"/>
          <w:numId w:val="2"/>
        </w:numPr>
        <w:rPr>
          <w:lang w:val="da-DK"/>
        </w:rPr>
      </w:pPr>
      <w:r w:rsidRPr="007B15AC">
        <w:rPr>
          <w:lang w:val="da-DK"/>
        </w:rPr>
        <w:t>Netværk</w:t>
      </w:r>
    </w:p>
    <w:p w:rsidR="00F11ED0" w:rsidRDefault="00F11ED0" w:rsidP="00CD4315">
      <w:pPr>
        <w:pStyle w:val="Listeafsnit"/>
        <w:ind w:left="2160"/>
        <w:rPr>
          <w:lang w:val="da-DK"/>
        </w:rPr>
      </w:pPr>
      <w:r w:rsidRPr="00F11ED0">
        <w:rPr>
          <w:i/>
          <w:lang w:val="da-DK"/>
        </w:rPr>
        <w:t>Midlertidigt</w:t>
      </w:r>
      <w:r>
        <w:rPr>
          <w:lang w:val="da-DK"/>
        </w:rPr>
        <w:t xml:space="preserve"> 3. medlem i kommende periode, </w:t>
      </w:r>
      <w:proofErr w:type="spellStart"/>
      <w:r>
        <w:rPr>
          <w:lang w:val="da-DK"/>
        </w:rPr>
        <w:t>aht</w:t>
      </w:r>
      <w:proofErr w:type="spellEnd"/>
      <w:r>
        <w:rPr>
          <w:lang w:val="da-DK"/>
        </w:rPr>
        <w:t>. overlevering før Nicholas flytter ud. Forslag om at tage personen fra</w:t>
      </w:r>
    </w:p>
    <w:p w:rsidR="00F11ED0" w:rsidRDefault="00F11ED0" w:rsidP="00CD4315">
      <w:pPr>
        <w:pStyle w:val="Listeafsnit"/>
        <w:numPr>
          <w:ilvl w:val="2"/>
          <w:numId w:val="2"/>
        </w:numPr>
        <w:rPr>
          <w:lang w:val="da-DK"/>
        </w:rPr>
      </w:pPr>
      <w:r>
        <w:rPr>
          <w:lang w:val="da-DK"/>
        </w:rPr>
        <w:t>Legat-gruppen</w:t>
      </w:r>
    </w:p>
    <w:p w:rsidR="00F11ED0" w:rsidRDefault="00F11ED0" w:rsidP="00CD4315">
      <w:pPr>
        <w:pStyle w:val="Listeafsnit"/>
        <w:ind w:left="2160"/>
        <w:rPr>
          <w:lang w:val="da-DK"/>
        </w:rPr>
      </w:pPr>
      <w:r w:rsidRPr="00F11ED0">
        <w:rPr>
          <w:b/>
          <w:lang w:val="da-DK"/>
        </w:rPr>
        <w:t>Afstemning</w:t>
      </w:r>
    </w:p>
    <w:p w:rsidR="00F11ED0" w:rsidRDefault="00F11ED0" w:rsidP="00CD4315">
      <w:pPr>
        <w:pStyle w:val="Listeafsnit"/>
        <w:ind w:left="2160"/>
        <w:rPr>
          <w:lang w:val="da-DK"/>
        </w:rPr>
      </w:pPr>
      <w:r>
        <w:rPr>
          <w:lang w:val="da-DK"/>
        </w:rPr>
        <w:t>For: 30</w:t>
      </w:r>
    </w:p>
    <w:p w:rsidR="00F11ED0" w:rsidRDefault="00F11ED0" w:rsidP="00CD4315">
      <w:pPr>
        <w:pStyle w:val="Listeafsnit"/>
        <w:ind w:left="2160"/>
        <w:rPr>
          <w:lang w:val="da-DK"/>
        </w:rPr>
      </w:pPr>
      <w:r w:rsidRPr="00F11ED0">
        <w:rPr>
          <w:lang w:val="da-DK"/>
        </w:rPr>
        <w:t>Imod: 0</w:t>
      </w:r>
    </w:p>
    <w:p w:rsidR="00F11ED0" w:rsidRPr="00F11ED0" w:rsidRDefault="00F11ED0" w:rsidP="00CD4315">
      <w:pPr>
        <w:pStyle w:val="Listeafsnit"/>
        <w:ind w:left="2160"/>
        <w:rPr>
          <w:lang w:val="da-DK"/>
        </w:rPr>
      </w:pPr>
      <w:r w:rsidRPr="00F11ED0">
        <w:rPr>
          <w:lang w:val="da-DK"/>
        </w:rPr>
        <w:t xml:space="preserve">Blank: </w:t>
      </w:r>
      <w:r>
        <w:rPr>
          <w:lang w:val="da-DK"/>
        </w:rPr>
        <w:t>0</w:t>
      </w:r>
    </w:p>
    <w:p w:rsidR="00F11ED0" w:rsidRPr="00F11ED0" w:rsidRDefault="00F11ED0" w:rsidP="00CD4315">
      <w:pPr>
        <w:pStyle w:val="Listeafsnit"/>
        <w:ind w:left="2160"/>
        <w:rPr>
          <w:b/>
          <w:lang w:val="da-DK"/>
        </w:rPr>
      </w:pPr>
      <w:r w:rsidRPr="00F11ED0">
        <w:rPr>
          <w:b/>
          <w:lang w:val="da-DK"/>
        </w:rPr>
        <w:lastRenderedPageBreak/>
        <w:t>Vedtaget</w:t>
      </w:r>
    </w:p>
    <w:p w:rsidR="003E13C7" w:rsidRDefault="003E13C7" w:rsidP="00CD4315">
      <w:pPr>
        <w:pStyle w:val="Listeafsnit"/>
        <w:numPr>
          <w:ilvl w:val="1"/>
          <w:numId w:val="2"/>
        </w:numPr>
        <w:rPr>
          <w:lang w:val="da-DK"/>
        </w:rPr>
      </w:pPr>
      <w:r w:rsidRPr="007B15AC">
        <w:rPr>
          <w:lang w:val="da-DK"/>
        </w:rPr>
        <w:t>Regnskabsgruppen</w:t>
      </w:r>
    </w:p>
    <w:p w:rsidR="00F11ED0" w:rsidRDefault="00F11ED0" w:rsidP="00CD4315">
      <w:pPr>
        <w:pStyle w:val="Listeafsnit"/>
        <w:numPr>
          <w:ilvl w:val="2"/>
          <w:numId w:val="2"/>
        </w:numPr>
        <w:rPr>
          <w:lang w:val="da-DK"/>
        </w:rPr>
      </w:pPr>
      <w:proofErr w:type="spellStart"/>
      <w:r>
        <w:rPr>
          <w:lang w:val="da-DK"/>
        </w:rPr>
        <w:t>Flyttes:</w:t>
      </w:r>
      <w:r w:rsidRPr="00F11ED0">
        <w:rPr>
          <w:i/>
          <w:lang w:val="da-DK"/>
        </w:rPr>
        <w:t>”Gruppen</w:t>
      </w:r>
      <w:proofErr w:type="spellEnd"/>
      <w:r w:rsidRPr="00F11ED0">
        <w:rPr>
          <w:i/>
          <w:lang w:val="da-DK"/>
        </w:rPr>
        <w:t xml:space="preserve"> har </w:t>
      </w:r>
      <w:r>
        <w:rPr>
          <w:i/>
          <w:lang w:val="da-DK"/>
        </w:rPr>
        <w:t xml:space="preserve">desuden </w:t>
      </w:r>
      <w:r w:rsidRPr="00F11ED0">
        <w:rPr>
          <w:i/>
          <w:lang w:val="da-DK"/>
        </w:rPr>
        <w:t>ansvar</w:t>
      </w:r>
      <w:r>
        <w:rPr>
          <w:i/>
          <w:lang w:val="da-DK"/>
        </w:rPr>
        <w:t>et</w:t>
      </w:r>
      <w:r w:rsidRPr="00F11ED0">
        <w:rPr>
          <w:i/>
          <w:lang w:val="da-DK"/>
        </w:rPr>
        <w:t xml:space="preserve"> for arkivet”</w:t>
      </w:r>
      <w:r>
        <w:rPr>
          <w:lang w:val="da-DK"/>
        </w:rPr>
        <w:t>. Forslag om at ansvaret flyttes til</w:t>
      </w:r>
    </w:p>
    <w:p w:rsidR="00F11ED0" w:rsidRDefault="00F11ED0" w:rsidP="00CD4315">
      <w:pPr>
        <w:pStyle w:val="Listeafsnit"/>
        <w:numPr>
          <w:ilvl w:val="3"/>
          <w:numId w:val="2"/>
        </w:numPr>
        <w:rPr>
          <w:lang w:val="da-DK"/>
        </w:rPr>
      </w:pPr>
      <w:r>
        <w:rPr>
          <w:lang w:val="da-DK"/>
        </w:rPr>
        <w:t>Kulturgruppen</w:t>
      </w:r>
    </w:p>
    <w:p w:rsidR="00F11ED0" w:rsidRPr="00F11ED0" w:rsidRDefault="00F11ED0" w:rsidP="00CD4315">
      <w:pPr>
        <w:pStyle w:val="Listeafsnit"/>
        <w:ind w:left="2880"/>
        <w:rPr>
          <w:b/>
          <w:lang w:val="da-DK"/>
        </w:rPr>
      </w:pPr>
      <w:r w:rsidRPr="00F11ED0">
        <w:rPr>
          <w:b/>
          <w:lang w:val="da-DK"/>
        </w:rPr>
        <w:t>Afstemning</w:t>
      </w:r>
    </w:p>
    <w:p w:rsidR="00F11ED0" w:rsidRDefault="00F11ED0" w:rsidP="00CD4315">
      <w:pPr>
        <w:pStyle w:val="Listeafsnit"/>
        <w:ind w:left="2880"/>
        <w:rPr>
          <w:lang w:val="da-DK"/>
        </w:rPr>
      </w:pPr>
      <w:r>
        <w:rPr>
          <w:lang w:val="da-DK"/>
        </w:rPr>
        <w:t>For: 27</w:t>
      </w:r>
    </w:p>
    <w:p w:rsidR="00F11ED0" w:rsidRDefault="00F11ED0" w:rsidP="00CD4315">
      <w:pPr>
        <w:pStyle w:val="Listeafsnit"/>
        <w:ind w:left="2880"/>
        <w:rPr>
          <w:lang w:val="da-DK"/>
        </w:rPr>
      </w:pPr>
      <w:r>
        <w:rPr>
          <w:lang w:val="da-DK"/>
        </w:rPr>
        <w:t>Imod: 0</w:t>
      </w:r>
    </w:p>
    <w:p w:rsidR="00F11ED0" w:rsidRDefault="00F11ED0" w:rsidP="00CD4315">
      <w:pPr>
        <w:pStyle w:val="Listeafsnit"/>
        <w:ind w:left="2880"/>
        <w:rPr>
          <w:lang w:val="da-DK"/>
        </w:rPr>
      </w:pPr>
      <w:r>
        <w:rPr>
          <w:lang w:val="da-DK"/>
        </w:rPr>
        <w:t>Blank: 2</w:t>
      </w:r>
    </w:p>
    <w:p w:rsidR="00F11ED0" w:rsidRPr="00F11ED0" w:rsidRDefault="00F11ED0" w:rsidP="00CD4315">
      <w:pPr>
        <w:pStyle w:val="Listeafsnit"/>
        <w:ind w:left="2880"/>
        <w:rPr>
          <w:b/>
          <w:lang w:val="da-DK"/>
        </w:rPr>
      </w:pPr>
      <w:r w:rsidRPr="00F11ED0">
        <w:rPr>
          <w:b/>
          <w:lang w:val="da-DK"/>
        </w:rPr>
        <w:t>Ansvaret flyttes til kulturgruppen</w:t>
      </w:r>
    </w:p>
    <w:p w:rsidR="00895F4D" w:rsidRDefault="00F11ED0" w:rsidP="00895F4D">
      <w:pPr>
        <w:pStyle w:val="Listeafsnit"/>
        <w:numPr>
          <w:ilvl w:val="2"/>
          <w:numId w:val="2"/>
        </w:numPr>
        <w:rPr>
          <w:lang w:val="da-DK"/>
        </w:rPr>
      </w:pPr>
      <w:r>
        <w:rPr>
          <w:lang w:val="da-DK"/>
        </w:rPr>
        <w:t xml:space="preserve">Tilføjes: </w:t>
      </w:r>
      <w:r w:rsidR="00CD4315">
        <w:rPr>
          <w:lang w:val="da-DK"/>
        </w:rPr>
        <w:t xml:space="preserve">gruppen kan </w:t>
      </w:r>
      <w:r w:rsidR="00271A2B">
        <w:rPr>
          <w:lang w:val="da-DK"/>
        </w:rPr>
        <w:t xml:space="preserve">om nødvendigt </w:t>
      </w:r>
      <w:r w:rsidR="00CD4315">
        <w:rPr>
          <w:lang w:val="da-DK"/>
        </w:rPr>
        <w:t xml:space="preserve">justere ydelsespriser i samarbejde med køkkenet og </w:t>
      </w:r>
      <w:proofErr w:type="spellStart"/>
      <w:r w:rsidR="00CD4315">
        <w:rPr>
          <w:lang w:val="da-DK"/>
        </w:rPr>
        <w:t>pks</w:t>
      </w:r>
      <w:proofErr w:type="spellEnd"/>
    </w:p>
    <w:p w:rsidR="00895F4D" w:rsidRPr="00895F4D" w:rsidRDefault="00895F4D" w:rsidP="00895F4D">
      <w:pPr>
        <w:pStyle w:val="Listeafsnit"/>
        <w:ind w:left="2160"/>
        <w:rPr>
          <w:b/>
          <w:lang w:val="da-DK"/>
        </w:rPr>
      </w:pPr>
      <w:r w:rsidRPr="00895F4D">
        <w:rPr>
          <w:b/>
          <w:lang w:val="da-DK"/>
        </w:rPr>
        <w:t>Afstemning</w:t>
      </w:r>
    </w:p>
    <w:p w:rsidR="00CD4315" w:rsidRDefault="00CD4315" w:rsidP="00895F4D">
      <w:pPr>
        <w:pStyle w:val="Listeafsnit"/>
        <w:ind w:left="2160"/>
        <w:rPr>
          <w:lang w:val="da-DK"/>
        </w:rPr>
      </w:pPr>
      <w:r w:rsidRPr="00895F4D">
        <w:rPr>
          <w:lang w:val="da-DK"/>
        </w:rPr>
        <w:t>For: 24</w:t>
      </w:r>
    </w:p>
    <w:p w:rsidR="00895F4D" w:rsidRDefault="00895F4D" w:rsidP="00895F4D">
      <w:pPr>
        <w:pStyle w:val="Listeafsnit"/>
        <w:ind w:left="2160"/>
        <w:rPr>
          <w:lang w:val="da-DK"/>
        </w:rPr>
      </w:pPr>
      <w:r>
        <w:rPr>
          <w:lang w:val="da-DK"/>
        </w:rPr>
        <w:t>Imod: 1</w:t>
      </w:r>
    </w:p>
    <w:p w:rsidR="00895F4D" w:rsidRDefault="00895F4D" w:rsidP="00895F4D">
      <w:pPr>
        <w:pStyle w:val="Listeafsnit"/>
        <w:ind w:left="2160"/>
        <w:rPr>
          <w:lang w:val="da-DK"/>
        </w:rPr>
      </w:pPr>
      <w:r>
        <w:rPr>
          <w:lang w:val="da-DK"/>
        </w:rPr>
        <w:t>Blank: 5</w:t>
      </w:r>
    </w:p>
    <w:p w:rsidR="00895F4D" w:rsidRPr="00895F4D" w:rsidRDefault="00895F4D" w:rsidP="00895F4D">
      <w:pPr>
        <w:pStyle w:val="Listeafsnit"/>
        <w:ind w:left="2160"/>
        <w:rPr>
          <w:b/>
          <w:lang w:val="da-DK"/>
        </w:rPr>
      </w:pPr>
      <w:r w:rsidRPr="00895F4D">
        <w:rPr>
          <w:b/>
          <w:lang w:val="da-DK"/>
        </w:rPr>
        <w:t xml:space="preserve">Vedtaget </w:t>
      </w:r>
    </w:p>
    <w:p w:rsidR="003E13C7" w:rsidRDefault="003E13C7" w:rsidP="00CD4315">
      <w:pPr>
        <w:pStyle w:val="Listeafsnit"/>
        <w:numPr>
          <w:ilvl w:val="1"/>
          <w:numId w:val="2"/>
        </w:numPr>
        <w:rPr>
          <w:lang w:val="da-DK"/>
        </w:rPr>
      </w:pPr>
      <w:r w:rsidRPr="007B15AC">
        <w:rPr>
          <w:lang w:val="da-DK"/>
        </w:rPr>
        <w:t>PR</w:t>
      </w:r>
    </w:p>
    <w:p w:rsidR="00CD4315" w:rsidRDefault="00CD4315" w:rsidP="00CD4315">
      <w:pPr>
        <w:pStyle w:val="Listeafsnit"/>
        <w:numPr>
          <w:ilvl w:val="2"/>
          <w:numId w:val="2"/>
        </w:numPr>
        <w:rPr>
          <w:lang w:val="da-DK"/>
        </w:rPr>
      </w:pPr>
      <w:r>
        <w:rPr>
          <w:lang w:val="da-DK"/>
        </w:rPr>
        <w:t>Slettes: Fysisk tilstedeværelse på uddannelsessteder (begrundelse: det tager lang tid og giver ikke resultater</w:t>
      </w:r>
      <w:r w:rsidR="00895F4D">
        <w:rPr>
          <w:lang w:val="da-DK"/>
        </w:rPr>
        <w:t xml:space="preserve"> i form </w:t>
      </w:r>
      <w:r>
        <w:rPr>
          <w:lang w:val="da-DK"/>
        </w:rPr>
        <w:t>a</w:t>
      </w:r>
      <w:r w:rsidR="00895F4D">
        <w:rPr>
          <w:lang w:val="da-DK"/>
        </w:rPr>
        <w:t>f</w:t>
      </w:r>
      <w:r>
        <w:rPr>
          <w:lang w:val="da-DK"/>
        </w:rPr>
        <w:t xml:space="preserve"> ansøgninger)</w:t>
      </w:r>
    </w:p>
    <w:p w:rsidR="00CD4315" w:rsidRDefault="00CD4315" w:rsidP="00CD4315">
      <w:pPr>
        <w:pStyle w:val="Listeafsnit"/>
        <w:numPr>
          <w:ilvl w:val="2"/>
          <w:numId w:val="2"/>
        </w:numPr>
        <w:rPr>
          <w:lang w:val="da-DK"/>
        </w:rPr>
      </w:pPr>
      <w:r>
        <w:rPr>
          <w:lang w:val="da-DK"/>
        </w:rPr>
        <w:t>Tilføjes: Stor indsats på sociale medier – evt. også sponsorerede opslag (begrundelse: det virker)</w:t>
      </w:r>
    </w:p>
    <w:p w:rsidR="00CD4315" w:rsidRPr="00E60E45" w:rsidRDefault="00CD4315" w:rsidP="00CD4315">
      <w:pPr>
        <w:pStyle w:val="Listeafsnit"/>
        <w:ind w:left="2160"/>
        <w:rPr>
          <w:b/>
          <w:lang w:val="da-DK"/>
        </w:rPr>
      </w:pPr>
      <w:r w:rsidRPr="00E60E45">
        <w:rPr>
          <w:b/>
          <w:lang w:val="da-DK"/>
        </w:rPr>
        <w:t>Samlet afstemning</w:t>
      </w:r>
    </w:p>
    <w:p w:rsidR="00CD4315" w:rsidRDefault="00CD4315" w:rsidP="00CD4315">
      <w:pPr>
        <w:pStyle w:val="Listeafsnit"/>
        <w:ind w:left="2160"/>
        <w:rPr>
          <w:lang w:val="da-DK"/>
        </w:rPr>
      </w:pPr>
      <w:r>
        <w:rPr>
          <w:lang w:val="da-DK"/>
        </w:rPr>
        <w:t>For: 33</w:t>
      </w:r>
    </w:p>
    <w:p w:rsidR="00CD4315" w:rsidRDefault="00CD4315" w:rsidP="00CD4315">
      <w:pPr>
        <w:pStyle w:val="Listeafsnit"/>
        <w:ind w:left="2160"/>
        <w:rPr>
          <w:lang w:val="da-DK"/>
        </w:rPr>
      </w:pPr>
      <w:r>
        <w:rPr>
          <w:lang w:val="da-DK"/>
        </w:rPr>
        <w:t>Blank: 1</w:t>
      </w:r>
    </w:p>
    <w:p w:rsidR="00CD4315" w:rsidRPr="00E60E45" w:rsidRDefault="00CD4315" w:rsidP="00CD4315">
      <w:pPr>
        <w:pStyle w:val="Listeafsnit"/>
        <w:ind w:left="2160"/>
        <w:rPr>
          <w:b/>
          <w:lang w:val="da-DK"/>
        </w:rPr>
      </w:pPr>
      <w:r w:rsidRPr="00E60E45">
        <w:rPr>
          <w:b/>
          <w:lang w:val="da-DK"/>
        </w:rPr>
        <w:t>Vedtaget</w:t>
      </w:r>
    </w:p>
    <w:p w:rsidR="003E13C7" w:rsidRDefault="003E13C7" w:rsidP="00CD4315">
      <w:pPr>
        <w:pStyle w:val="Listeafsnit"/>
        <w:numPr>
          <w:ilvl w:val="1"/>
          <w:numId w:val="2"/>
        </w:numPr>
        <w:rPr>
          <w:lang w:val="da-DK"/>
        </w:rPr>
      </w:pPr>
      <w:r w:rsidRPr="007B15AC">
        <w:rPr>
          <w:lang w:val="da-DK"/>
        </w:rPr>
        <w:t>Miljøgruppen</w:t>
      </w:r>
    </w:p>
    <w:p w:rsidR="00CD4315" w:rsidRDefault="00CD4315" w:rsidP="00CD4315">
      <w:pPr>
        <w:pStyle w:val="Listeafsnit"/>
        <w:numPr>
          <w:ilvl w:val="2"/>
          <w:numId w:val="2"/>
        </w:numPr>
        <w:rPr>
          <w:lang w:val="da-DK"/>
        </w:rPr>
      </w:pPr>
      <w:r>
        <w:rPr>
          <w:lang w:val="da-DK"/>
        </w:rPr>
        <w:t>Slettes: leje af kamera og filmning af skovtur samt ansvar for at vise gamle skovtursfilm en aften før skovturen</w:t>
      </w:r>
      <w:r w:rsidR="00E60E45">
        <w:rPr>
          <w:lang w:val="da-DK"/>
        </w:rPr>
        <w:t>. Begrundelse: det bliver ikke gjort</w:t>
      </w:r>
    </w:p>
    <w:p w:rsidR="00E60E45" w:rsidRDefault="00E60E45" w:rsidP="00E60E45">
      <w:pPr>
        <w:pStyle w:val="Listeafsnit"/>
        <w:ind w:left="2160"/>
        <w:rPr>
          <w:lang w:val="da-DK"/>
        </w:rPr>
      </w:pPr>
      <w:r>
        <w:rPr>
          <w:lang w:val="da-DK"/>
        </w:rPr>
        <w:t xml:space="preserve">Diskussion: </w:t>
      </w:r>
      <w:r w:rsidRPr="00E60E45">
        <w:rPr>
          <w:i/>
          <w:lang w:val="da-DK"/>
        </w:rPr>
        <w:t>hvorfor</w:t>
      </w:r>
      <w:r>
        <w:rPr>
          <w:lang w:val="da-DK"/>
        </w:rPr>
        <w:t xml:space="preserve"> bliver det ikke gjort? Det lyder da som en god idé og embedsgrupper bør påtage sig de ansvarsopgaver der står i DGB</w:t>
      </w:r>
    </w:p>
    <w:p w:rsidR="00E60E45" w:rsidRPr="00E60E45" w:rsidRDefault="00E60E45" w:rsidP="00E60E45">
      <w:pPr>
        <w:pStyle w:val="Listeafsnit"/>
        <w:ind w:left="2160"/>
        <w:rPr>
          <w:b/>
          <w:lang w:val="da-DK"/>
        </w:rPr>
      </w:pPr>
      <w:r w:rsidRPr="00E60E45">
        <w:rPr>
          <w:b/>
          <w:lang w:val="da-DK"/>
        </w:rPr>
        <w:t xml:space="preserve">Afstemning </w:t>
      </w:r>
      <w:r>
        <w:rPr>
          <w:b/>
          <w:lang w:val="da-DK"/>
        </w:rPr>
        <w:t>om hele pakken</w:t>
      </w:r>
    </w:p>
    <w:p w:rsidR="00E60E45" w:rsidRDefault="00E60E45" w:rsidP="00E60E45">
      <w:pPr>
        <w:pStyle w:val="Listeafsnit"/>
        <w:ind w:left="2160"/>
        <w:rPr>
          <w:lang w:val="da-DK"/>
        </w:rPr>
      </w:pPr>
      <w:r>
        <w:rPr>
          <w:lang w:val="da-DK"/>
        </w:rPr>
        <w:t>For: 8</w:t>
      </w:r>
    </w:p>
    <w:p w:rsidR="00E60E45" w:rsidRDefault="00E60E45" w:rsidP="00E60E45">
      <w:pPr>
        <w:pStyle w:val="Listeafsnit"/>
        <w:ind w:left="2160"/>
        <w:rPr>
          <w:lang w:val="da-DK"/>
        </w:rPr>
      </w:pPr>
      <w:r>
        <w:rPr>
          <w:lang w:val="da-DK"/>
        </w:rPr>
        <w:t>Imod: 10</w:t>
      </w:r>
    </w:p>
    <w:p w:rsidR="00E60E45" w:rsidRDefault="00E60E45" w:rsidP="00E60E45">
      <w:pPr>
        <w:pStyle w:val="Listeafsnit"/>
        <w:ind w:left="2160"/>
        <w:rPr>
          <w:lang w:val="da-DK"/>
        </w:rPr>
      </w:pPr>
      <w:r>
        <w:rPr>
          <w:lang w:val="da-DK"/>
        </w:rPr>
        <w:t>Blank: 12</w:t>
      </w:r>
    </w:p>
    <w:p w:rsidR="00E60E45" w:rsidRPr="00E60E45" w:rsidRDefault="00E60E45" w:rsidP="00E60E45">
      <w:pPr>
        <w:pStyle w:val="Listeafsnit"/>
        <w:ind w:left="2160"/>
        <w:rPr>
          <w:b/>
          <w:lang w:val="da-DK"/>
        </w:rPr>
      </w:pPr>
      <w:r w:rsidRPr="00E60E45">
        <w:rPr>
          <w:b/>
          <w:lang w:val="da-DK"/>
        </w:rPr>
        <w:t>Forslaget er afvist</w:t>
      </w:r>
      <w:r>
        <w:rPr>
          <w:b/>
          <w:lang w:val="da-DK"/>
        </w:rPr>
        <w:t>.</w:t>
      </w:r>
    </w:p>
    <w:p w:rsidR="00B14620" w:rsidRDefault="00B14620" w:rsidP="00CD4315">
      <w:pPr>
        <w:pStyle w:val="Listeafsnit"/>
        <w:numPr>
          <w:ilvl w:val="1"/>
          <w:numId w:val="2"/>
        </w:numPr>
        <w:rPr>
          <w:lang w:val="da-DK"/>
        </w:rPr>
      </w:pPr>
      <w:r w:rsidRPr="007B15AC">
        <w:rPr>
          <w:lang w:val="da-DK"/>
        </w:rPr>
        <w:t>Foto</w:t>
      </w:r>
      <w:r w:rsidR="00E60E45">
        <w:rPr>
          <w:lang w:val="da-DK"/>
        </w:rPr>
        <w:t>gruppen</w:t>
      </w:r>
    </w:p>
    <w:p w:rsidR="00E60E45" w:rsidRDefault="00E60E45" w:rsidP="00E60E45">
      <w:pPr>
        <w:pStyle w:val="Listeafsnit"/>
        <w:numPr>
          <w:ilvl w:val="2"/>
          <w:numId w:val="2"/>
        </w:numPr>
        <w:rPr>
          <w:lang w:val="da-DK"/>
        </w:rPr>
      </w:pPr>
      <w:r>
        <w:rPr>
          <w:lang w:val="da-DK"/>
        </w:rPr>
        <w:t xml:space="preserve">Tilføjes: Ansvar for opdatering af </w:t>
      </w:r>
      <w:proofErr w:type="spellStart"/>
      <w:r>
        <w:rPr>
          <w:lang w:val="da-DK"/>
        </w:rPr>
        <w:t>køkkenbog</w:t>
      </w:r>
      <w:proofErr w:type="spellEnd"/>
      <w:r>
        <w:rPr>
          <w:lang w:val="da-DK"/>
        </w:rPr>
        <w:t xml:space="preserve"> med fotos af alumner</w:t>
      </w:r>
    </w:p>
    <w:p w:rsidR="00E60E45" w:rsidRPr="00E60E45" w:rsidRDefault="00E60E45" w:rsidP="00E60E45">
      <w:pPr>
        <w:pStyle w:val="Listeafsnit"/>
        <w:ind w:left="2160"/>
        <w:rPr>
          <w:b/>
          <w:lang w:val="da-DK"/>
        </w:rPr>
      </w:pPr>
      <w:r w:rsidRPr="00E60E45">
        <w:rPr>
          <w:b/>
          <w:lang w:val="da-DK"/>
        </w:rPr>
        <w:t>Afstemning</w:t>
      </w:r>
    </w:p>
    <w:p w:rsidR="00E60E45" w:rsidRDefault="00E60E45" w:rsidP="00E60E45">
      <w:pPr>
        <w:pStyle w:val="Listeafsnit"/>
        <w:ind w:left="2160"/>
        <w:rPr>
          <w:lang w:val="da-DK"/>
        </w:rPr>
      </w:pPr>
      <w:r>
        <w:rPr>
          <w:lang w:val="da-DK"/>
        </w:rPr>
        <w:t>For: 31</w:t>
      </w:r>
    </w:p>
    <w:p w:rsidR="00E60E45" w:rsidRDefault="00E60E45" w:rsidP="00E60E45">
      <w:pPr>
        <w:pStyle w:val="Listeafsnit"/>
        <w:ind w:left="2160"/>
        <w:rPr>
          <w:lang w:val="da-DK"/>
        </w:rPr>
      </w:pPr>
      <w:r>
        <w:rPr>
          <w:lang w:val="da-DK"/>
        </w:rPr>
        <w:t>Imod: 0</w:t>
      </w:r>
    </w:p>
    <w:p w:rsidR="00E60E45" w:rsidRDefault="00E60E45" w:rsidP="00E60E45">
      <w:pPr>
        <w:pStyle w:val="Listeafsnit"/>
        <w:ind w:left="2160"/>
        <w:rPr>
          <w:lang w:val="da-DK"/>
        </w:rPr>
      </w:pPr>
      <w:r>
        <w:rPr>
          <w:lang w:val="da-DK"/>
        </w:rPr>
        <w:t>Blank: 0</w:t>
      </w:r>
    </w:p>
    <w:p w:rsidR="00E60E45" w:rsidRPr="00E60E45" w:rsidRDefault="00E60E45" w:rsidP="00E60E45">
      <w:pPr>
        <w:pStyle w:val="Listeafsnit"/>
        <w:ind w:left="2160"/>
        <w:rPr>
          <w:b/>
          <w:lang w:val="da-DK"/>
        </w:rPr>
      </w:pPr>
      <w:r w:rsidRPr="00E60E45">
        <w:rPr>
          <w:b/>
          <w:lang w:val="da-DK"/>
        </w:rPr>
        <w:lastRenderedPageBreak/>
        <w:t>Vedtaget</w:t>
      </w:r>
    </w:p>
    <w:p w:rsidR="00A81BD9" w:rsidRDefault="00A81BD9" w:rsidP="00CD4315">
      <w:pPr>
        <w:pStyle w:val="Listeafsnit"/>
        <w:numPr>
          <w:ilvl w:val="1"/>
          <w:numId w:val="2"/>
        </w:numPr>
        <w:rPr>
          <w:lang w:val="da-DK"/>
        </w:rPr>
      </w:pPr>
      <w:r w:rsidRPr="007B15AC">
        <w:rPr>
          <w:lang w:val="da-DK"/>
        </w:rPr>
        <w:t>Kulturgruppen</w:t>
      </w:r>
    </w:p>
    <w:p w:rsidR="00E60E45" w:rsidRDefault="00E60E45" w:rsidP="00E60E45">
      <w:pPr>
        <w:pStyle w:val="Listeafsnit"/>
        <w:numPr>
          <w:ilvl w:val="2"/>
          <w:numId w:val="2"/>
        </w:numPr>
        <w:rPr>
          <w:lang w:val="da-DK"/>
        </w:rPr>
      </w:pPr>
      <w:r>
        <w:rPr>
          <w:lang w:val="da-DK"/>
        </w:rPr>
        <w:t>Tilføjes: ansvar for at arrangere forårskoncert</w:t>
      </w:r>
    </w:p>
    <w:p w:rsidR="00E60E45" w:rsidRPr="00E60E45" w:rsidRDefault="00E60E45" w:rsidP="00E60E45">
      <w:pPr>
        <w:pStyle w:val="Listeafsnit"/>
        <w:ind w:left="2160"/>
        <w:rPr>
          <w:b/>
          <w:lang w:val="da-DK"/>
        </w:rPr>
      </w:pPr>
      <w:r w:rsidRPr="00E60E45">
        <w:rPr>
          <w:b/>
          <w:lang w:val="da-DK"/>
        </w:rPr>
        <w:t>Afstemning</w:t>
      </w:r>
    </w:p>
    <w:p w:rsidR="00E60E45" w:rsidRDefault="00E60E45" w:rsidP="00E60E45">
      <w:pPr>
        <w:pStyle w:val="Listeafsnit"/>
        <w:ind w:left="2160"/>
        <w:rPr>
          <w:lang w:val="da-DK"/>
        </w:rPr>
      </w:pPr>
      <w:r>
        <w:rPr>
          <w:lang w:val="da-DK"/>
        </w:rPr>
        <w:t>For: 32</w:t>
      </w:r>
    </w:p>
    <w:p w:rsidR="00E60E45" w:rsidRDefault="00E60E45" w:rsidP="00E60E45">
      <w:pPr>
        <w:pStyle w:val="Listeafsnit"/>
        <w:ind w:left="2160"/>
        <w:rPr>
          <w:lang w:val="da-DK"/>
        </w:rPr>
      </w:pPr>
      <w:r>
        <w:rPr>
          <w:lang w:val="da-DK"/>
        </w:rPr>
        <w:t>Imod: 0</w:t>
      </w:r>
    </w:p>
    <w:p w:rsidR="00E60E45" w:rsidRDefault="00E60E45" w:rsidP="00E60E45">
      <w:pPr>
        <w:pStyle w:val="Listeafsnit"/>
        <w:ind w:left="2160"/>
        <w:rPr>
          <w:lang w:val="da-DK"/>
        </w:rPr>
      </w:pPr>
      <w:r>
        <w:rPr>
          <w:lang w:val="da-DK"/>
        </w:rPr>
        <w:t>Blank: 0</w:t>
      </w:r>
    </w:p>
    <w:p w:rsidR="00E60E45" w:rsidRPr="00E60E45" w:rsidRDefault="00E60E45" w:rsidP="00E60E45">
      <w:pPr>
        <w:pStyle w:val="Listeafsnit"/>
        <w:ind w:left="2160"/>
        <w:rPr>
          <w:b/>
          <w:lang w:val="da-DK"/>
        </w:rPr>
      </w:pPr>
      <w:r w:rsidRPr="00E60E45">
        <w:rPr>
          <w:b/>
          <w:lang w:val="da-DK"/>
        </w:rPr>
        <w:t>Vedtaget</w:t>
      </w:r>
    </w:p>
    <w:p w:rsidR="000B089A" w:rsidRDefault="000B089A" w:rsidP="00CD4315">
      <w:pPr>
        <w:pStyle w:val="Listeafsnit"/>
        <w:numPr>
          <w:ilvl w:val="1"/>
          <w:numId w:val="2"/>
        </w:numPr>
        <w:rPr>
          <w:lang w:val="da-DK"/>
        </w:rPr>
      </w:pPr>
      <w:r w:rsidRPr="007B15AC">
        <w:rPr>
          <w:lang w:val="da-DK"/>
        </w:rPr>
        <w:t>Inspektionen</w:t>
      </w:r>
    </w:p>
    <w:p w:rsidR="00E60E45" w:rsidRDefault="00E60E45" w:rsidP="00E60E45">
      <w:pPr>
        <w:pStyle w:val="Listeafsnit"/>
        <w:numPr>
          <w:ilvl w:val="2"/>
          <w:numId w:val="2"/>
        </w:numPr>
        <w:rPr>
          <w:lang w:val="da-DK"/>
        </w:rPr>
      </w:pPr>
      <w:r>
        <w:rPr>
          <w:lang w:val="da-DK"/>
        </w:rPr>
        <w:t>Flyttes til regnskabsgruppen: ansvar for cykelkældernøgler flyttes (begrundelse: det er gældende praksis)</w:t>
      </w:r>
    </w:p>
    <w:p w:rsidR="00E60E45" w:rsidRPr="00E60E45" w:rsidRDefault="00E60E45" w:rsidP="00E60E45">
      <w:pPr>
        <w:pStyle w:val="Listeafsnit"/>
        <w:ind w:left="2160"/>
        <w:rPr>
          <w:b/>
          <w:lang w:val="da-DK"/>
        </w:rPr>
      </w:pPr>
      <w:r w:rsidRPr="00E60E45">
        <w:rPr>
          <w:b/>
          <w:lang w:val="da-DK"/>
        </w:rPr>
        <w:t>Afstemning</w:t>
      </w:r>
    </w:p>
    <w:p w:rsidR="00E60E45" w:rsidRDefault="00E60E45" w:rsidP="00E60E45">
      <w:pPr>
        <w:pStyle w:val="Listeafsnit"/>
        <w:ind w:left="2160"/>
        <w:rPr>
          <w:lang w:val="da-DK"/>
        </w:rPr>
      </w:pPr>
      <w:r>
        <w:rPr>
          <w:lang w:val="da-DK"/>
        </w:rPr>
        <w:t>For: 27</w:t>
      </w:r>
    </w:p>
    <w:p w:rsidR="00E60E45" w:rsidRDefault="00E60E45" w:rsidP="00E60E45">
      <w:pPr>
        <w:pStyle w:val="Listeafsnit"/>
        <w:ind w:left="2160"/>
        <w:rPr>
          <w:lang w:val="da-DK"/>
        </w:rPr>
      </w:pPr>
      <w:r>
        <w:rPr>
          <w:lang w:val="da-DK"/>
        </w:rPr>
        <w:t>Imod: 0</w:t>
      </w:r>
    </w:p>
    <w:p w:rsidR="00E60E45" w:rsidRDefault="00E60E45" w:rsidP="00E60E45">
      <w:pPr>
        <w:pStyle w:val="Listeafsnit"/>
        <w:ind w:left="2160"/>
        <w:rPr>
          <w:lang w:val="da-DK"/>
        </w:rPr>
      </w:pPr>
      <w:r>
        <w:rPr>
          <w:lang w:val="da-DK"/>
        </w:rPr>
        <w:t>Blank: 0</w:t>
      </w:r>
    </w:p>
    <w:p w:rsidR="00E60E45" w:rsidRDefault="00E60E45" w:rsidP="00E60E45">
      <w:pPr>
        <w:pStyle w:val="Listeafsnit"/>
        <w:ind w:left="2160"/>
        <w:rPr>
          <w:b/>
          <w:lang w:val="da-DK"/>
        </w:rPr>
      </w:pPr>
      <w:r w:rsidRPr="00E60E45">
        <w:rPr>
          <w:b/>
          <w:lang w:val="da-DK"/>
        </w:rPr>
        <w:t>Vedtaget</w:t>
      </w:r>
    </w:p>
    <w:p w:rsidR="00E60E45" w:rsidRDefault="00E60E45" w:rsidP="00E60E45">
      <w:pPr>
        <w:pStyle w:val="Listeafsnit"/>
        <w:numPr>
          <w:ilvl w:val="2"/>
          <w:numId w:val="2"/>
        </w:numPr>
        <w:rPr>
          <w:lang w:val="da-DK"/>
        </w:rPr>
      </w:pPr>
      <w:r>
        <w:rPr>
          <w:lang w:val="da-DK"/>
        </w:rPr>
        <w:t>Tilladelse til at rette stavefejl (uden betydningsændring)</w:t>
      </w:r>
    </w:p>
    <w:p w:rsidR="00E60E45" w:rsidRDefault="00E60E45" w:rsidP="00E60E45">
      <w:pPr>
        <w:pStyle w:val="Listeafsnit"/>
        <w:ind w:left="2160"/>
        <w:rPr>
          <w:lang w:val="da-DK"/>
        </w:rPr>
      </w:pPr>
      <w:r w:rsidRPr="00E60E45">
        <w:rPr>
          <w:b/>
          <w:lang w:val="da-DK"/>
        </w:rPr>
        <w:t>Afstemning</w:t>
      </w:r>
    </w:p>
    <w:p w:rsidR="00E60E45" w:rsidRDefault="00E60E45" w:rsidP="00E60E45">
      <w:pPr>
        <w:pStyle w:val="Listeafsnit"/>
        <w:ind w:left="2160"/>
        <w:rPr>
          <w:lang w:val="da-DK"/>
        </w:rPr>
      </w:pPr>
      <w:r>
        <w:rPr>
          <w:lang w:val="da-DK"/>
        </w:rPr>
        <w:t>For: 28</w:t>
      </w:r>
    </w:p>
    <w:p w:rsidR="00E60E45" w:rsidRDefault="00E60E45" w:rsidP="00E60E45">
      <w:pPr>
        <w:pStyle w:val="Listeafsnit"/>
        <w:ind w:left="2160"/>
        <w:rPr>
          <w:lang w:val="da-DK"/>
        </w:rPr>
      </w:pPr>
      <w:r>
        <w:rPr>
          <w:lang w:val="da-DK"/>
        </w:rPr>
        <w:t>Imod: 0</w:t>
      </w:r>
    </w:p>
    <w:p w:rsidR="00E60E45" w:rsidRDefault="00E60E45" w:rsidP="00E60E45">
      <w:pPr>
        <w:pStyle w:val="Listeafsnit"/>
        <w:ind w:left="2160"/>
        <w:rPr>
          <w:lang w:val="da-DK"/>
        </w:rPr>
      </w:pPr>
      <w:r>
        <w:rPr>
          <w:lang w:val="da-DK"/>
        </w:rPr>
        <w:t>Blank: 0</w:t>
      </w:r>
    </w:p>
    <w:p w:rsidR="00E60E45" w:rsidRDefault="00E60E45" w:rsidP="00E60E45">
      <w:pPr>
        <w:pStyle w:val="Listeafsnit"/>
        <w:ind w:left="2160"/>
        <w:rPr>
          <w:b/>
          <w:lang w:val="da-DK"/>
        </w:rPr>
      </w:pPr>
      <w:r w:rsidRPr="00E60E45">
        <w:rPr>
          <w:b/>
          <w:lang w:val="da-DK"/>
        </w:rPr>
        <w:t>Givet</w:t>
      </w:r>
    </w:p>
    <w:p w:rsidR="00E60E45" w:rsidRPr="00E60E45" w:rsidRDefault="00E60E45" w:rsidP="00E60E45">
      <w:pPr>
        <w:rPr>
          <w:b/>
          <w:lang w:val="da-DK"/>
        </w:rPr>
      </w:pPr>
    </w:p>
    <w:p w:rsidR="00A81BD9" w:rsidRDefault="00DC6A87" w:rsidP="00CD4315">
      <w:pPr>
        <w:pStyle w:val="Listeafsnit"/>
        <w:numPr>
          <w:ilvl w:val="0"/>
          <w:numId w:val="2"/>
        </w:numPr>
        <w:rPr>
          <w:lang w:val="da-DK"/>
        </w:rPr>
      </w:pPr>
      <w:r w:rsidRPr="007B15AC">
        <w:rPr>
          <w:lang w:val="da-DK"/>
        </w:rPr>
        <w:t xml:space="preserve"> </w:t>
      </w:r>
      <w:r w:rsidR="00A81BD9" w:rsidRPr="007B15AC">
        <w:rPr>
          <w:lang w:val="da-DK"/>
        </w:rPr>
        <w:t>Oplæg til diskussion om økonomien bag GAHK Fodbold v. Nicklas</w:t>
      </w:r>
    </w:p>
    <w:p w:rsidR="006755CE" w:rsidRDefault="00E60E45" w:rsidP="00E60E45">
      <w:pPr>
        <w:pStyle w:val="Listeafsnit"/>
        <w:numPr>
          <w:ilvl w:val="1"/>
          <w:numId w:val="2"/>
        </w:numPr>
        <w:rPr>
          <w:lang w:val="da-DK"/>
        </w:rPr>
      </w:pPr>
      <w:r>
        <w:rPr>
          <w:lang w:val="da-DK"/>
        </w:rPr>
        <w:t>Status</w:t>
      </w:r>
      <w:r w:rsidR="006755CE">
        <w:rPr>
          <w:lang w:val="da-DK"/>
        </w:rPr>
        <w:t>:</w:t>
      </w:r>
    </w:p>
    <w:p w:rsidR="00E60E45" w:rsidRDefault="006755CE" w:rsidP="006755CE">
      <w:pPr>
        <w:pStyle w:val="Listeafsnit"/>
        <w:numPr>
          <w:ilvl w:val="2"/>
          <w:numId w:val="2"/>
        </w:numPr>
        <w:rPr>
          <w:lang w:val="da-DK"/>
        </w:rPr>
      </w:pPr>
      <w:r>
        <w:rPr>
          <w:lang w:val="da-DK"/>
        </w:rPr>
        <w:t>F</w:t>
      </w:r>
      <w:r w:rsidR="00E60E45">
        <w:rPr>
          <w:lang w:val="da-DK"/>
        </w:rPr>
        <w:t>odboldholdet søger selv legater.</w:t>
      </w:r>
    </w:p>
    <w:p w:rsidR="00E60E45" w:rsidRDefault="00E60E45" w:rsidP="006755CE">
      <w:pPr>
        <w:pStyle w:val="Listeafsnit"/>
        <w:numPr>
          <w:ilvl w:val="2"/>
          <w:numId w:val="2"/>
        </w:numPr>
        <w:rPr>
          <w:lang w:val="da-DK"/>
        </w:rPr>
      </w:pPr>
      <w:r>
        <w:rPr>
          <w:lang w:val="da-DK"/>
        </w:rPr>
        <w:t>Deltager årligt i 2 turneringer til samlet pris på 11-12.000 kr</w:t>
      </w:r>
      <w:r w:rsidR="006755CE">
        <w:rPr>
          <w:lang w:val="da-DK"/>
        </w:rPr>
        <w:t>.</w:t>
      </w:r>
    </w:p>
    <w:p w:rsidR="00E60E45" w:rsidRDefault="00E60E45" w:rsidP="006755CE">
      <w:pPr>
        <w:pStyle w:val="Listeafsnit"/>
        <w:numPr>
          <w:ilvl w:val="2"/>
          <w:numId w:val="2"/>
        </w:numPr>
        <w:rPr>
          <w:lang w:val="da-DK"/>
        </w:rPr>
      </w:pPr>
      <w:r>
        <w:rPr>
          <w:lang w:val="da-DK"/>
        </w:rPr>
        <w:t>Lånte 15.000 af inspektionen til at starte med</w:t>
      </w:r>
      <w:r w:rsidR="006755CE">
        <w:rPr>
          <w:lang w:val="da-DK"/>
        </w:rPr>
        <w:t>. De er brugt nu.</w:t>
      </w:r>
    </w:p>
    <w:p w:rsidR="006755CE" w:rsidRDefault="006755CE" w:rsidP="006755CE">
      <w:pPr>
        <w:pStyle w:val="Listeafsnit"/>
        <w:numPr>
          <w:ilvl w:val="2"/>
          <w:numId w:val="2"/>
        </w:numPr>
        <w:rPr>
          <w:lang w:val="da-DK"/>
        </w:rPr>
      </w:pPr>
      <w:r>
        <w:rPr>
          <w:lang w:val="da-DK"/>
        </w:rPr>
        <w:t>Har fået legater</w:t>
      </w:r>
    </w:p>
    <w:p w:rsidR="006755CE" w:rsidRDefault="006755CE" w:rsidP="006755CE">
      <w:pPr>
        <w:pStyle w:val="Listeafsnit"/>
        <w:numPr>
          <w:ilvl w:val="3"/>
          <w:numId w:val="2"/>
        </w:numPr>
        <w:rPr>
          <w:lang w:val="da-DK"/>
        </w:rPr>
      </w:pPr>
      <w:r>
        <w:rPr>
          <w:lang w:val="da-DK"/>
        </w:rPr>
        <w:t xml:space="preserve">DSV: 2x7.500 </w:t>
      </w:r>
      <w:proofErr w:type="spellStart"/>
      <w:r>
        <w:rPr>
          <w:lang w:val="da-DK"/>
        </w:rPr>
        <w:t>kr</w:t>
      </w:r>
      <w:proofErr w:type="spellEnd"/>
    </w:p>
    <w:p w:rsidR="006755CE" w:rsidRDefault="006755CE" w:rsidP="006755CE">
      <w:pPr>
        <w:pStyle w:val="Listeafsnit"/>
        <w:numPr>
          <w:ilvl w:val="3"/>
          <w:numId w:val="2"/>
        </w:numPr>
        <w:rPr>
          <w:lang w:val="da-DK"/>
        </w:rPr>
      </w:pPr>
      <w:r>
        <w:rPr>
          <w:lang w:val="da-DK"/>
        </w:rPr>
        <w:t>Farmor Folmers fond: 6.000 kr.</w:t>
      </w:r>
    </w:p>
    <w:p w:rsidR="006755CE" w:rsidRDefault="00BE7285" w:rsidP="006755CE">
      <w:pPr>
        <w:pStyle w:val="Listeafsnit"/>
        <w:numPr>
          <w:ilvl w:val="1"/>
          <w:numId w:val="2"/>
        </w:numPr>
        <w:rPr>
          <w:lang w:val="da-DK"/>
        </w:rPr>
      </w:pPr>
      <w:r>
        <w:rPr>
          <w:lang w:val="da-DK"/>
        </w:rPr>
        <w:t>F</w:t>
      </w:r>
      <w:r w:rsidR="006755CE">
        <w:rPr>
          <w:lang w:val="da-DK"/>
        </w:rPr>
        <w:t>orslag</w:t>
      </w:r>
      <w:r>
        <w:rPr>
          <w:lang w:val="da-DK"/>
        </w:rPr>
        <w:t xml:space="preserve"> </w:t>
      </w:r>
      <w:r w:rsidR="00C16C5B">
        <w:rPr>
          <w:lang w:val="da-DK"/>
        </w:rPr>
        <w:t>til</w:t>
      </w:r>
      <w:r>
        <w:rPr>
          <w:lang w:val="da-DK"/>
        </w:rPr>
        <w:t xml:space="preserve"> finansiering fremover</w:t>
      </w:r>
    </w:p>
    <w:p w:rsidR="006755CE" w:rsidRDefault="00BE7285" w:rsidP="006755CE">
      <w:pPr>
        <w:pStyle w:val="Listeafsnit"/>
        <w:numPr>
          <w:ilvl w:val="2"/>
          <w:numId w:val="2"/>
        </w:numPr>
        <w:rPr>
          <w:lang w:val="da-DK"/>
        </w:rPr>
      </w:pPr>
      <w:r>
        <w:rPr>
          <w:lang w:val="da-DK"/>
        </w:rPr>
        <w:t>S</w:t>
      </w:r>
      <w:r w:rsidR="006755CE">
        <w:rPr>
          <w:lang w:val="da-DK"/>
        </w:rPr>
        <w:t>amarbejde med legatgruppen</w:t>
      </w:r>
    </w:p>
    <w:p w:rsidR="006755CE" w:rsidRDefault="00BE7285" w:rsidP="006755CE">
      <w:pPr>
        <w:pStyle w:val="Listeafsnit"/>
        <w:numPr>
          <w:ilvl w:val="2"/>
          <w:numId w:val="2"/>
        </w:numPr>
        <w:rPr>
          <w:lang w:val="da-DK"/>
        </w:rPr>
      </w:pPr>
      <w:r>
        <w:rPr>
          <w:lang w:val="da-DK"/>
        </w:rPr>
        <w:t>Sponsoreret af a</w:t>
      </w:r>
      <w:r w:rsidR="006755CE">
        <w:rPr>
          <w:lang w:val="da-DK"/>
        </w:rPr>
        <w:t>lumnekassen</w:t>
      </w:r>
    </w:p>
    <w:p w:rsidR="006755CE" w:rsidRDefault="00BE7285" w:rsidP="006755CE">
      <w:pPr>
        <w:pStyle w:val="Listeafsnit"/>
        <w:numPr>
          <w:ilvl w:val="2"/>
          <w:numId w:val="2"/>
        </w:numPr>
        <w:rPr>
          <w:lang w:val="da-DK"/>
        </w:rPr>
      </w:pPr>
      <w:r>
        <w:rPr>
          <w:lang w:val="da-DK"/>
        </w:rPr>
        <w:t>Brugerbetaling</w:t>
      </w:r>
    </w:p>
    <w:p w:rsidR="006755CE" w:rsidRDefault="00BE7285" w:rsidP="006755CE">
      <w:pPr>
        <w:pStyle w:val="Listeafsnit"/>
        <w:numPr>
          <w:ilvl w:val="2"/>
          <w:numId w:val="2"/>
        </w:numPr>
        <w:rPr>
          <w:lang w:val="da-DK"/>
        </w:rPr>
      </w:pPr>
      <w:r>
        <w:rPr>
          <w:lang w:val="da-DK"/>
        </w:rPr>
        <w:t>F</w:t>
      </w:r>
      <w:r w:rsidR="006755CE">
        <w:rPr>
          <w:lang w:val="da-DK"/>
        </w:rPr>
        <w:t>ortsætte</w:t>
      </w:r>
      <w:r>
        <w:rPr>
          <w:lang w:val="da-DK"/>
        </w:rPr>
        <w:t>r</w:t>
      </w:r>
      <w:r w:rsidR="006755CE">
        <w:rPr>
          <w:lang w:val="da-DK"/>
        </w:rPr>
        <w:t xml:space="preserve"> som nu</w:t>
      </w:r>
    </w:p>
    <w:p w:rsidR="006755CE" w:rsidRDefault="006755CE" w:rsidP="006755CE">
      <w:pPr>
        <w:pStyle w:val="Listeafsnit"/>
        <w:numPr>
          <w:ilvl w:val="1"/>
          <w:numId w:val="2"/>
        </w:numPr>
        <w:rPr>
          <w:lang w:val="da-DK"/>
        </w:rPr>
      </w:pPr>
      <w:r>
        <w:rPr>
          <w:lang w:val="da-DK"/>
        </w:rPr>
        <w:t>Diskussion:</w:t>
      </w:r>
    </w:p>
    <w:p w:rsidR="006755CE" w:rsidRDefault="006755CE" w:rsidP="006755CE">
      <w:pPr>
        <w:pStyle w:val="Listeafsnit"/>
        <w:numPr>
          <w:ilvl w:val="2"/>
          <w:numId w:val="2"/>
        </w:numPr>
        <w:rPr>
          <w:lang w:val="da-DK"/>
        </w:rPr>
      </w:pPr>
      <w:r>
        <w:rPr>
          <w:lang w:val="da-DK"/>
        </w:rPr>
        <w:t>Fedt med fodboldhold. Meget, hvis det hele skal sponsoreres, men gerne tilskud.</w:t>
      </w:r>
    </w:p>
    <w:p w:rsidR="006755CE" w:rsidRDefault="006755CE" w:rsidP="006755CE">
      <w:pPr>
        <w:pStyle w:val="Listeafsnit"/>
        <w:numPr>
          <w:ilvl w:val="2"/>
          <w:numId w:val="2"/>
        </w:numPr>
        <w:rPr>
          <w:lang w:val="da-DK"/>
        </w:rPr>
      </w:pPr>
      <w:r>
        <w:rPr>
          <w:lang w:val="da-DK"/>
        </w:rPr>
        <w:t>Det er personlig interesse – skal ikke sponsoreres af kollegiet.</w:t>
      </w:r>
      <w:r w:rsidR="00C16C5B">
        <w:rPr>
          <w:lang w:val="da-DK"/>
        </w:rPr>
        <w:t xml:space="preserve"> Så kunne man også sponsorere bands mm.</w:t>
      </w:r>
    </w:p>
    <w:p w:rsidR="006755CE" w:rsidRDefault="006755CE" w:rsidP="006755CE">
      <w:pPr>
        <w:pStyle w:val="Listeafsnit"/>
        <w:numPr>
          <w:ilvl w:val="2"/>
          <w:numId w:val="2"/>
        </w:numPr>
        <w:rPr>
          <w:lang w:val="da-DK"/>
        </w:rPr>
      </w:pPr>
      <w:r>
        <w:rPr>
          <w:lang w:val="da-DK"/>
        </w:rPr>
        <w:t>Vi skal støtte op om det som kollegium og sponsorere en del af omkostningerne. Fx ca. 1/6 af omkostningerne via alumnekassen (omfatter ca. 1/6 af alumnerne)</w:t>
      </w:r>
    </w:p>
    <w:p w:rsidR="006755CE" w:rsidRDefault="006755CE" w:rsidP="006755CE">
      <w:pPr>
        <w:pStyle w:val="Listeafsnit"/>
        <w:numPr>
          <w:ilvl w:val="2"/>
          <w:numId w:val="2"/>
        </w:numPr>
        <w:rPr>
          <w:lang w:val="da-DK"/>
        </w:rPr>
      </w:pPr>
      <w:r>
        <w:rPr>
          <w:lang w:val="da-DK"/>
        </w:rPr>
        <w:lastRenderedPageBreak/>
        <w:t>Forslag om at køre det som kulturgruppen: støtte fra alumnekassen, men også brugerbetaling fra de deltagende. Kør evt. tilmelding for en sæson ad gangen. Alumnekassen har budget på 50.000 kr. om året, så 13.000 er MANGE penge at bruge på fodbold</w:t>
      </w:r>
      <w:r w:rsidR="00C16C5B">
        <w:rPr>
          <w:lang w:val="da-DK"/>
        </w:rPr>
        <w:t xml:space="preserve"> (og ja, vi bruger det hele og mere til pt.)</w:t>
      </w:r>
      <w:r>
        <w:rPr>
          <w:lang w:val="da-DK"/>
        </w:rPr>
        <w:t>.</w:t>
      </w:r>
    </w:p>
    <w:p w:rsidR="00BE7285" w:rsidRDefault="00C16C5B" w:rsidP="006755CE">
      <w:pPr>
        <w:pStyle w:val="Listeafsnit"/>
        <w:numPr>
          <w:ilvl w:val="2"/>
          <w:numId w:val="2"/>
        </w:numPr>
        <w:rPr>
          <w:lang w:val="da-DK"/>
        </w:rPr>
      </w:pPr>
      <w:r>
        <w:rPr>
          <w:lang w:val="da-DK"/>
        </w:rPr>
        <w:t xml:space="preserve">Sammenligning af fodboldhold vs. andre aktiviteter er uholdbar </w:t>
      </w:r>
      <w:proofErr w:type="spellStart"/>
      <w:r>
        <w:rPr>
          <w:lang w:val="da-DK"/>
        </w:rPr>
        <w:t>smagsdommeri</w:t>
      </w:r>
      <w:proofErr w:type="spellEnd"/>
      <w:r>
        <w:rPr>
          <w:lang w:val="da-DK"/>
        </w:rPr>
        <w:t>. Nogle nyder nogle oplevelser, andre nyder andre.</w:t>
      </w:r>
    </w:p>
    <w:p w:rsidR="00C16C5B" w:rsidRDefault="00C16C5B" w:rsidP="006755CE">
      <w:pPr>
        <w:pStyle w:val="Listeafsnit"/>
        <w:numPr>
          <w:ilvl w:val="2"/>
          <w:numId w:val="2"/>
        </w:numPr>
        <w:rPr>
          <w:lang w:val="da-DK"/>
        </w:rPr>
      </w:pPr>
      <w:r>
        <w:rPr>
          <w:lang w:val="da-DK"/>
        </w:rPr>
        <w:t>Evt. giv tilskud til sommer-sæsonen, som er det der er sjovest at komme ud og se. Der er mere opbakning om sommeren.</w:t>
      </w:r>
    </w:p>
    <w:p w:rsidR="00C16C5B" w:rsidRDefault="00C16C5B" w:rsidP="006755CE">
      <w:pPr>
        <w:pStyle w:val="Listeafsnit"/>
        <w:numPr>
          <w:ilvl w:val="2"/>
          <w:numId w:val="2"/>
        </w:numPr>
        <w:rPr>
          <w:lang w:val="da-DK"/>
        </w:rPr>
      </w:pPr>
      <w:r>
        <w:rPr>
          <w:lang w:val="da-DK"/>
        </w:rPr>
        <w:t>Forslag om, at et legatgruppe-medlem tilknyttes fodboldholdet</w:t>
      </w:r>
    </w:p>
    <w:p w:rsidR="00C16C5B" w:rsidRPr="006755CE" w:rsidRDefault="00C16C5B" w:rsidP="006755CE">
      <w:pPr>
        <w:pStyle w:val="Listeafsnit"/>
        <w:numPr>
          <w:ilvl w:val="2"/>
          <w:numId w:val="2"/>
        </w:numPr>
        <w:rPr>
          <w:lang w:val="da-DK"/>
        </w:rPr>
      </w:pPr>
      <w:r>
        <w:rPr>
          <w:lang w:val="da-DK"/>
        </w:rPr>
        <w:t>Vedr. sammenligning af musiklokale og fodbold: musiklokalet er en indeholder permanente værdigenstande, mens fodbold er en aktivitet</w:t>
      </w:r>
    </w:p>
    <w:p w:rsidR="002B6FC5" w:rsidRPr="007B15AC" w:rsidRDefault="002B6FC5" w:rsidP="00CD4315">
      <w:pPr>
        <w:rPr>
          <w:lang w:val="da-DK"/>
        </w:rPr>
      </w:pPr>
    </w:p>
    <w:p w:rsidR="00F2299A" w:rsidRDefault="0000322A" w:rsidP="00CD4315">
      <w:pPr>
        <w:numPr>
          <w:ilvl w:val="0"/>
          <w:numId w:val="2"/>
        </w:numPr>
        <w:rPr>
          <w:lang w:val="da-DK"/>
        </w:rPr>
      </w:pPr>
      <w:r w:rsidRPr="007B15AC">
        <w:rPr>
          <w:lang w:val="da-DK"/>
        </w:rPr>
        <w:t xml:space="preserve"> </w:t>
      </w:r>
      <w:bookmarkStart w:id="0" w:name="_GoBack"/>
      <w:bookmarkEnd w:id="0"/>
      <w:r w:rsidR="00BE16B3" w:rsidRPr="007B15AC">
        <w:rPr>
          <w:lang w:val="da-DK"/>
        </w:rPr>
        <w:t>Eventuelt</w:t>
      </w:r>
    </w:p>
    <w:p w:rsidR="00095F57" w:rsidRDefault="00095F57" w:rsidP="00095F57">
      <w:pPr>
        <w:numPr>
          <w:ilvl w:val="1"/>
          <w:numId w:val="2"/>
        </w:numPr>
        <w:rPr>
          <w:lang w:val="da-DK"/>
        </w:rPr>
      </w:pPr>
      <w:r>
        <w:rPr>
          <w:lang w:val="da-DK"/>
        </w:rPr>
        <w:t xml:space="preserve">Kasper har et punkt til næste fællesmøde. </w:t>
      </w:r>
      <w:proofErr w:type="spellStart"/>
      <w:r>
        <w:rPr>
          <w:lang w:val="da-DK"/>
        </w:rPr>
        <w:t>Cliffhanger</w:t>
      </w:r>
      <w:proofErr w:type="spellEnd"/>
      <w:r>
        <w:rPr>
          <w:lang w:val="da-DK"/>
        </w:rPr>
        <w:t xml:space="preserve"> </w:t>
      </w:r>
      <w:proofErr w:type="spellStart"/>
      <w:r>
        <w:rPr>
          <w:lang w:val="da-DK"/>
        </w:rPr>
        <w:t>uhh</w:t>
      </w:r>
      <w:proofErr w:type="spellEnd"/>
    </w:p>
    <w:p w:rsidR="00095F57" w:rsidRDefault="00095F57" w:rsidP="00095F57">
      <w:pPr>
        <w:numPr>
          <w:ilvl w:val="1"/>
          <w:numId w:val="2"/>
        </w:numPr>
        <w:rPr>
          <w:lang w:val="da-DK"/>
        </w:rPr>
      </w:pPr>
      <w:r>
        <w:rPr>
          <w:lang w:val="da-DK"/>
        </w:rPr>
        <w:t>Vi har ingen idé om hvor mange penge vi bevilger til forskellige formål under fællesmøderne. Forslag om, at vi får mere overblik over status.</w:t>
      </w:r>
    </w:p>
    <w:p w:rsidR="00095F57" w:rsidRDefault="00095F57" w:rsidP="00095F57">
      <w:pPr>
        <w:numPr>
          <w:ilvl w:val="2"/>
          <w:numId w:val="2"/>
        </w:numPr>
        <w:rPr>
          <w:lang w:val="da-DK"/>
        </w:rPr>
      </w:pPr>
      <w:r>
        <w:rPr>
          <w:lang w:val="da-DK"/>
        </w:rPr>
        <w:t xml:space="preserve">Regnskabsgruppen: forhåbentlig kommer brødristere og spiraler over stordrift. Opfordring til at </w:t>
      </w:r>
      <w:proofErr w:type="gramStart"/>
      <w:r>
        <w:rPr>
          <w:lang w:val="da-DK"/>
        </w:rPr>
        <w:t>læse</w:t>
      </w:r>
      <w:proofErr w:type="gramEnd"/>
      <w:r>
        <w:rPr>
          <w:lang w:val="da-DK"/>
        </w:rPr>
        <w:t xml:space="preserve"> regnskabet inden GF og spørge ind til det.</w:t>
      </w:r>
    </w:p>
    <w:p w:rsidR="00095F57" w:rsidRDefault="001F4E9D" w:rsidP="00095F57">
      <w:pPr>
        <w:numPr>
          <w:ilvl w:val="1"/>
          <w:numId w:val="2"/>
        </w:numPr>
        <w:rPr>
          <w:lang w:val="da-DK"/>
        </w:rPr>
      </w:pPr>
      <w:r>
        <w:rPr>
          <w:lang w:val="da-DK"/>
        </w:rPr>
        <w:t xml:space="preserve">Viceværterne: vi </w:t>
      </w:r>
      <w:r w:rsidR="00F87334">
        <w:rPr>
          <w:lang w:val="da-DK"/>
        </w:rPr>
        <w:t>får ikke mange</w:t>
      </w:r>
      <w:r>
        <w:rPr>
          <w:lang w:val="da-DK"/>
        </w:rPr>
        <w:t xml:space="preserve"> arbejdsopgaver, så kom til os med de </w:t>
      </w:r>
      <w:proofErr w:type="spellStart"/>
      <w:r>
        <w:rPr>
          <w:lang w:val="da-DK"/>
        </w:rPr>
        <w:t>småopgaver</w:t>
      </w:r>
      <w:proofErr w:type="spellEnd"/>
      <w:r>
        <w:rPr>
          <w:lang w:val="da-DK"/>
        </w:rPr>
        <w:t>, som er vores ansvarsområde</w:t>
      </w:r>
    </w:p>
    <w:p w:rsidR="00F87334" w:rsidRPr="00095F57" w:rsidRDefault="00F87334" w:rsidP="00095F57">
      <w:pPr>
        <w:numPr>
          <w:ilvl w:val="1"/>
          <w:numId w:val="2"/>
        </w:numPr>
        <w:rPr>
          <w:lang w:val="da-DK"/>
        </w:rPr>
      </w:pPr>
      <w:r>
        <w:rPr>
          <w:lang w:val="da-DK"/>
        </w:rPr>
        <w:t xml:space="preserve">Der synges </w:t>
      </w:r>
      <w:proofErr w:type="spellStart"/>
      <w:r>
        <w:rPr>
          <w:lang w:val="da-DK"/>
        </w:rPr>
        <w:t>papirsklip</w:t>
      </w:r>
      <w:proofErr w:type="spellEnd"/>
      <w:r>
        <w:rPr>
          <w:lang w:val="da-DK"/>
        </w:rPr>
        <w:t xml:space="preserve"> af Kim Larsen</w:t>
      </w:r>
    </w:p>
    <w:sectPr w:rsidR="00F87334" w:rsidRPr="00095F57" w:rsidSect="00040AE5">
      <w:headerReference w:type="default" r:id="rId7"/>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81C" w:rsidRDefault="0084181C">
      <w:r>
        <w:separator/>
      </w:r>
    </w:p>
  </w:endnote>
  <w:endnote w:type="continuationSeparator" w:id="0">
    <w:p w:rsidR="0084181C" w:rsidRDefault="008418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81C" w:rsidRDefault="0084181C">
      <w:r>
        <w:separator/>
      </w:r>
    </w:p>
  </w:footnote>
  <w:footnote w:type="continuationSeparator" w:id="0">
    <w:p w:rsidR="0084181C" w:rsidRDefault="008418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987" w:rsidRDefault="00B94987">
    <w:pPr>
      <w:pStyle w:val="Sidehoved"/>
      <w:pBdr>
        <w:bottom w:val="single" w:sz="12" w:space="1" w:color="auto"/>
      </w:pBdr>
      <w:tabs>
        <w:tab w:val="right" w:pos="9923"/>
      </w:tabs>
      <w:rPr>
        <w:rFonts w:ascii="Garamond" w:hAnsi="Garamond"/>
        <w:smallCaps/>
        <w:lang w:val="de-DE"/>
      </w:rPr>
    </w:pPr>
    <w:r>
      <w:rPr>
        <w:rFonts w:ascii="Garamond" w:hAnsi="Garamond"/>
        <w:smallCaps/>
        <w:noProof/>
        <w:lang w:val="da-DK" w:eastAsia="da-DK"/>
      </w:rPr>
      <w:drawing>
        <wp:inline distT="0" distB="0" distL="0" distR="0">
          <wp:extent cx="723900" cy="6286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3900" cy="628650"/>
                  </a:xfrm>
                  <a:prstGeom prst="rect">
                    <a:avLst/>
                  </a:prstGeom>
                  <a:noFill/>
                  <a:ln>
                    <a:noFill/>
                  </a:ln>
                </pic:spPr>
              </pic:pic>
            </a:graphicData>
          </a:graphic>
        </wp:inline>
      </w:drawing>
    </w:r>
    <w:r>
      <w:rPr>
        <w:rFonts w:ascii="Garamond" w:hAnsi="Garamond"/>
        <w:smallCaps/>
        <w:lang w:val="de-DE"/>
      </w:rPr>
      <w:t xml:space="preserve">     G. A. Hagemanns Kollegium</w:t>
    </w:r>
    <w:r>
      <w:rPr>
        <w:rFonts w:ascii="Garamond" w:hAnsi="Garamond"/>
        <w:smallCaps/>
        <w:lang w:val="de-DE"/>
      </w:rPr>
      <w:tab/>
    </w:r>
  </w:p>
  <w:p w:rsidR="00B94987" w:rsidRDefault="00B94987">
    <w:pPr>
      <w:pStyle w:val="Sidehoved"/>
      <w:rPr>
        <w:lang w:val="de-D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5F9A1B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D830CC"/>
    <w:multiLevelType w:val="multilevel"/>
    <w:tmpl w:val="6972C2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12E3E9F"/>
    <w:multiLevelType w:val="hybridMultilevel"/>
    <w:tmpl w:val="481E0254"/>
    <w:lvl w:ilvl="0" w:tplc="C0C01D22">
      <w:start w:val="1"/>
      <w:numFmt w:val="bullet"/>
      <w:lvlText w:val=""/>
      <w:lvlJc w:val="left"/>
      <w:pPr>
        <w:tabs>
          <w:tab w:val="num" w:pos="360"/>
        </w:tabs>
        <w:ind w:left="360" w:hanging="360"/>
      </w:pPr>
      <w:rPr>
        <w:rFonts w:ascii="Wingdings" w:hAnsi="Wingdings" w:hint="default"/>
      </w:rPr>
    </w:lvl>
    <w:lvl w:ilvl="1" w:tplc="04060003" w:tentative="1">
      <w:start w:val="1"/>
      <w:numFmt w:val="bullet"/>
      <w:lvlText w:val="o"/>
      <w:lvlJc w:val="left"/>
      <w:pPr>
        <w:tabs>
          <w:tab w:val="num" w:pos="1080"/>
        </w:tabs>
        <w:ind w:left="1080" w:hanging="360"/>
      </w:pPr>
      <w:rPr>
        <w:rFonts w:ascii="Courier New" w:hAnsi="Courier New"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Arial"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Arial"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nsid w:val="147C02BB"/>
    <w:multiLevelType w:val="multilevel"/>
    <w:tmpl w:val="6972C2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49F500FB"/>
    <w:multiLevelType w:val="hybridMultilevel"/>
    <w:tmpl w:val="F1B07BD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814901"/>
    <w:multiLevelType w:val="hybridMultilevel"/>
    <w:tmpl w:val="DBFCD640"/>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Arial"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Arial"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Arial"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6">
    <w:nsid w:val="583114D0"/>
    <w:multiLevelType w:val="hybridMultilevel"/>
    <w:tmpl w:val="31C24B9C"/>
    <w:lvl w:ilvl="0" w:tplc="00ECCFF2">
      <w:start w:val="1"/>
      <w:numFmt w:val="bullet"/>
      <w:lvlText w:val=""/>
      <w:lvlJc w:val="left"/>
      <w:pPr>
        <w:ind w:left="720" w:hanging="360"/>
      </w:pPr>
      <w:rPr>
        <w:rFonts w:ascii="Symbol" w:hAnsi="Symbol" w:hint="default"/>
      </w:rPr>
    </w:lvl>
    <w:lvl w:ilvl="1" w:tplc="ED5690EC">
      <w:start w:val="1"/>
      <w:numFmt w:val="bullet"/>
      <w:lvlText w:val="o"/>
      <w:lvlJc w:val="left"/>
      <w:pPr>
        <w:ind w:left="1440" w:hanging="360"/>
      </w:pPr>
      <w:rPr>
        <w:rFonts w:ascii="Courier New" w:hAnsi="Courier New" w:hint="default"/>
      </w:rPr>
    </w:lvl>
    <w:lvl w:ilvl="2" w:tplc="500C4E44">
      <w:start w:val="1"/>
      <w:numFmt w:val="bullet"/>
      <w:lvlText w:val=""/>
      <w:lvlJc w:val="left"/>
      <w:pPr>
        <w:ind w:left="2160" w:hanging="360"/>
      </w:pPr>
      <w:rPr>
        <w:rFonts w:ascii="Wingdings" w:hAnsi="Wingdings" w:hint="default"/>
      </w:rPr>
    </w:lvl>
    <w:lvl w:ilvl="3" w:tplc="E3A4D022">
      <w:start w:val="1"/>
      <w:numFmt w:val="bullet"/>
      <w:lvlText w:val=""/>
      <w:lvlJc w:val="left"/>
      <w:pPr>
        <w:ind w:left="2880" w:hanging="360"/>
      </w:pPr>
      <w:rPr>
        <w:rFonts w:ascii="Symbol" w:hAnsi="Symbol" w:hint="default"/>
      </w:rPr>
    </w:lvl>
    <w:lvl w:ilvl="4" w:tplc="3B8279F8">
      <w:start w:val="1"/>
      <w:numFmt w:val="bullet"/>
      <w:lvlText w:val="o"/>
      <w:lvlJc w:val="left"/>
      <w:pPr>
        <w:ind w:left="3600" w:hanging="360"/>
      </w:pPr>
      <w:rPr>
        <w:rFonts w:ascii="Courier New" w:hAnsi="Courier New" w:hint="default"/>
      </w:rPr>
    </w:lvl>
    <w:lvl w:ilvl="5" w:tplc="8FF66DB2">
      <w:start w:val="1"/>
      <w:numFmt w:val="bullet"/>
      <w:lvlText w:val=""/>
      <w:lvlJc w:val="left"/>
      <w:pPr>
        <w:ind w:left="4320" w:hanging="360"/>
      </w:pPr>
      <w:rPr>
        <w:rFonts w:ascii="Wingdings" w:hAnsi="Wingdings" w:hint="default"/>
      </w:rPr>
    </w:lvl>
    <w:lvl w:ilvl="6" w:tplc="AA18D386">
      <w:start w:val="1"/>
      <w:numFmt w:val="bullet"/>
      <w:lvlText w:val=""/>
      <w:lvlJc w:val="left"/>
      <w:pPr>
        <w:ind w:left="5040" w:hanging="360"/>
      </w:pPr>
      <w:rPr>
        <w:rFonts w:ascii="Symbol" w:hAnsi="Symbol" w:hint="default"/>
      </w:rPr>
    </w:lvl>
    <w:lvl w:ilvl="7" w:tplc="3B6E7050">
      <w:start w:val="1"/>
      <w:numFmt w:val="bullet"/>
      <w:lvlText w:val="o"/>
      <w:lvlJc w:val="left"/>
      <w:pPr>
        <w:ind w:left="5760" w:hanging="360"/>
      </w:pPr>
      <w:rPr>
        <w:rFonts w:ascii="Courier New" w:hAnsi="Courier New" w:hint="default"/>
      </w:rPr>
    </w:lvl>
    <w:lvl w:ilvl="8" w:tplc="12E657B0">
      <w:start w:val="1"/>
      <w:numFmt w:val="bullet"/>
      <w:lvlText w:val=""/>
      <w:lvlJc w:val="left"/>
      <w:pPr>
        <w:ind w:left="6480" w:hanging="360"/>
      </w:pPr>
      <w:rPr>
        <w:rFonts w:ascii="Wingdings" w:hAnsi="Wingdings" w:hint="default"/>
      </w:rPr>
    </w:lvl>
  </w:abstractNum>
  <w:abstractNum w:abstractNumId="7">
    <w:nsid w:val="5880666B"/>
    <w:multiLevelType w:val="hybridMultilevel"/>
    <w:tmpl w:val="B9464836"/>
    <w:lvl w:ilvl="0" w:tplc="0409000F">
      <w:start w:val="1"/>
      <w:numFmt w:val="decimal"/>
      <w:lvlText w:val="%1."/>
      <w:lvlJc w:val="left"/>
      <w:pPr>
        <w:tabs>
          <w:tab w:val="num" w:pos="360"/>
        </w:tabs>
        <w:ind w:left="360" w:hanging="360"/>
      </w:p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8">
    <w:nsid w:val="5A9134AB"/>
    <w:multiLevelType w:val="hybridMultilevel"/>
    <w:tmpl w:val="6972C260"/>
    <w:lvl w:ilvl="0" w:tplc="0409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9">
    <w:nsid w:val="5BB73E13"/>
    <w:multiLevelType w:val="hybridMultilevel"/>
    <w:tmpl w:val="3AA88C72"/>
    <w:lvl w:ilvl="0" w:tplc="0406000F">
      <w:start w:val="6"/>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5F7D1482"/>
    <w:multiLevelType w:val="hybridMultilevel"/>
    <w:tmpl w:val="C7D0EC44"/>
    <w:lvl w:ilvl="0" w:tplc="C0C01D22">
      <w:start w:val="1"/>
      <w:numFmt w:val="bullet"/>
      <w:lvlText w:val=""/>
      <w:lvlJc w:val="left"/>
      <w:pPr>
        <w:tabs>
          <w:tab w:val="num" w:pos="360"/>
        </w:tabs>
        <w:ind w:left="360" w:hanging="360"/>
      </w:pPr>
      <w:rPr>
        <w:rFonts w:ascii="Wingdings" w:hAnsi="Wingdings" w:hint="default"/>
      </w:rPr>
    </w:lvl>
    <w:lvl w:ilvl="1" w:tplc="04060003" w:tentative="1">
      <w:start w:val="1"/>
      <w:numFmt w:val="bullet"/>
      <w:lvlText w:val="o"/>
      <w:lvlJc w:val="left"/>
      <w:pPr>
        <w:tabs>
          <w:tab w:val="num" w:pos="1080"/>
        </w:tabs>
        <w:ind w:left="1080" w:hanging="360"/>
      </w:pPr>
      <w:rPr>
        <w:rFonts w:ascii="Courier New" w:hAnsi="Courier New" w:cs="Arial"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Arial"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Arial"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1">
    <w:nsid w:val="61844CBA"/>
    <w:multiLevelType w:val="hybridMultilevel"/>
    <w:tmpl w:val="02BA0C48"/>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87CEEB4">
      <w:numFmt w:val="bullet"/>
      <w:lvlText w:val="-"/>
      <w:lvlJc w:val="left"/>
      <w:pPr>
        <w:tabs>
          <w:tab w:val="num" w:pos="2880"/>
        </w:tabs>
        <w:ind w:left="2880" w:hanging="360"/>
      </w:pPr>
      <w:rPr>
        <w:rFonts w:ascii="Times New Roman" w:eastAsia="Times New Roman" w:hAnsi="Times New Roman"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6824CA6"/>
    <w:multiLevelType w:val="hybridMultilevel"/>
    <w:tmpl w:val="9064E29E"/>
    <w:lvl w:ilvl="0" w:tplc="0406000F">
      <w:start w:val="5"/>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3">
    <w:nsid w:val="6B902EE2"/>
    <w:multiLevelType w:val="hybridMultilevel"/>
    <w:tmpl w:val="BD02AFF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4">
    <w:nsid w:val="7B827DA5"/>
    <w:multiLevelType w:val="multilevel"/>
    <w:tmpl w:val="B7363F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numFmt w:val="bullet"/>
      <w:lvlText w:val="-"/>
      <w:lvlJc w:val="left"/>
      <w:pPr>
        <w:tabs>
          <w:tab w:val="num" w:pos="2880"/>
        </w:tabs>
        <w:ind w:left="2880" w:hanging="360"/>
      </w:pPr>
      <w:rPr>
        <w:rFonts w:ascii="Times New Roman" w:eastAsia="Times New Roman" w:hAnsi="Times New Roman"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1"/>
  </w:num>
  <w:num w:numId="3">
    <w:abstractNumId w:val="5"/>
  </w:num>
  <w:num w:numId="4">
    <w:abstractNumId w:val="2"/>
  </w:num>
  <w:num w:numId="5">
    <w:abstractNumId w:val="10"/>
  </w:num>
  <w:num w:numId="6">
    <w:abstractNumId w:val="7"/>
  </w:num>
  <w:num w:numId="7">
    <w:abstractNumId w:val="8"/>
  </w:num>
  <w:num w:numId="8">
    <w:abstractNumId w:val="1"/>
  </w:num>
  <w:num w:numId="9">
    <w:abstractNumId w:val="3"/>
  </w:num>
  <w:num w:numId="10">
    <w:abstractNumId w:val="14"/>
  </w:num>
  <w:num w:numId="11">
    <w:abstractNumId w:val="12"/>
  </w:num>
  <w:num w:numId="12">
    <w:abstractNumId w:val="9"/>
  </w:num>
  <w:num w:numId="13">
    <w:abstractNumId w:val="0"/>
  </w:num>
  <w:num w:numId="14">
    <w:abstractNumId w:val="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701"/>
  <w:defaultTabStop w:val="720"/>
  <w:hyphenationZone w:val="425"/>
  <w:noPunctuationKerning/>
  <w:characterSpacingControl w:val="doNotCompress"/>
  <w:hdrShapeDefaults>
    <o:shapedefaults v:ext="edit" spidmax="8194"/>
  </w:hdrShapeDefaults>
  <w:footnotePr>
    <w:footnote w:id="-1"/>
    <w:footnote w:id="0"/>
  </w:footnotePr>
  <w:endnotePr>
    <w:endnote w:id="-1"/>
    <w:endnote w:id="0"/>
  </w:endnotePr>
  <w:compat/>
  <w:rsids>
    <w:rsidRoot w:val="0076413F"/>
    <w:rsid w:val="0000322A"/>
    <w:rsid w:val="0000701E"/>
    <w:rsid w:val="00014A90"/>
    <w:rsid w:val="00040AE5"/>
    <w:rsid w:val="00044A9E"/>
    <w:rsid w:val="0004649F"/>
    <w:rsid w:val="00047525"/>
    <w:rsid w:val="00053B20"/>
    <w:rsid w:val="000570C6"/>
    <w:rsid w:val="00057AD2"/>
    <w:rsid w:val="0006062D"/>
    <w:rsid w:val="00095F57"/>
    <w:rsid w:val="000B089A"/>
    <w:rsid w:val="000D27A7"/>
    <w:rsid w:val="000D535F"/>
    <w:rsid w:val="000F3319"/>
    <w:rsid w:val="00106579"/>
    <w:rsid w:val="0011715F"/>
    <w:rsid w:val="00131C79"/>
    <w:rsid w:val="001401B8"/>
    <w:rsid w:val="00142A98"/>
    <w:rsid w:val="0015723C"/>
    <w:rsid w:val="0019257C"/>
    <w:rsid w:val="00193665"/>
    <w:rsid w:val="00195A2C"/>
    <w:rsid w:val="001C07E8"/>
    <w:rsid w:val="001F4852"/>
    <w:rsid w:val="001F4E9D"/>
    <w:rsid w:val="00234167"/>
    <w:rsid w:val="002670E3"/>
    <w:rsid w:val="00267E54"/>
    <w:rsid w:val="00271A2B"/>
    <w:rsid w:val="00276E6E"/>
    <w:rsid w:val="0029606B"/>
    <w:rsid w:val="002B6FC5"/>
    <w:rsid w:val="002C2FAD"/>
    <w:rsid w:val="002D50A0"/>
    <w:rsid w:val="002E0281"/>
    <w:rsid w:val="00302418"/>
    <w:rsid w:val="00314AA7"/>
    <w:rsid w:val="003210F8"/>
    <w:rsid w:val="0032205C"/>
    <w:rsid w:val="0034059E"/>
    <w:rsid w:val="00346CBD"/>
    <w:rsid w:val="0035444F"/>
    <w:rsid w:val="00362518"/>
    <w:rsid w:val="00391362"/>
    <w:rsid w:val="00392609"/>
    <w:rsid w:val="00394C52"/>
    <w:rsid w:val="003A0737"/>
    <w:rsid w:val="003B047E"/>
    <w:rsid w:val="003B66B0"/>
    <w:rsid w:val="003E13C7"/>
    <w:rsid w:val="003F0E89"/>
    <w:rsid w:val="00413C77"/>
    <w:rsid w:val="004224A5"/>
    <w:rsid w:val="004234B3"/>
    <w:rsid w:val="00423608"/>
    <w:rsid w:val="00472BD0"/>
    <w:rsid w:val="004771E7"/>
    <w:rsid w:val="004777DD"/>
    <w:rsid w:val="00477EA2"/>
    <w:rsid w:val="00486239"/>
    <w:rsid w:val="0049461C"/>
    <w:rsid w:val="004A078C"/>
    <w:rsid w:val="004B7460"/>
    <w:rsid w:val="004F49DA"/>
    <w:rsid w:val="004F717D"/>
    <w:rsid w:val="005041AA"/>
    <w:rsid w:val="00506E7B"/>
    <w:rsid w:val="00512ABA"/>
    <w:rsid w:val="00531316"/>
    <w:rsid w:val="00545EDE"/>
    <w:rsid w:val="00550375"/>
    <w:rsid w:val="00574E52"/>
    <w:rsid w:val="00594651"/>
    <w:rsid w:val="005A04BD"/>
    <w:rsid w:val="005A1FEF"/>
    <w:rsid w:val="005A46AC"/>
    <w:rsid w:val="005B7AF8"/>
    <w:rsid w:val="005C33C4"/>
    <w:rsid w:val="005D7AB4"/>
    <w:rsid w:val="005F12B6"/>
    <w:rsid w:val="00614043"/>
    <w:rsid w:val="0062562A"/>
    <w:rsid w:val="00627F04"/>
    <w:rsid w:val="00630245"/>
    <w:rsid w:val="0063513B"/>
    <w:rsid w:val="006373A4"/>
    <w:rsid w:val="00640D05"/>
    <w:rsid w:val="00652200"/>
    <w:rsid w:val="00670643"/>
    <w:rsid w:val="00672AD6"/>
    <w:rsid w:val="006755CE"/>
    <w:rsid w:val="00687AEA"/>
    <w:rsid w:val="00691CA3"/>
    <w:rsid w:val="0069603D"/>
    <w:rsid w:val="006A3516"/>
    <w:rsid w:val="006B1248"/>
    <w:rsid w:val="006D0BE7"/>
    <w:rsid w:val="006D4C18"/>
    <w:rsid w:val="006E2D01"/>
    <w:rsid w:val="006F147D"/>
    <w:rsid w:val="006F4BA6"/>
    <w:rsid w:val="00715BF8"/>
    <w:rsid w:val="00745FBA"/>
    <w:rsid w:val="0075552E"/>
    <w:rsid w:val="00763B9D"/>
    <w:rsid w:val="0076413F"/>
    <w:rsid w:val="00766700"/>
    <w:rsid w:val="00795D40"/>
    <w:rsid w:val="00797D1F"/>
    <w:rsid w:val="007A7D6E"/>
    <w:rsid w:val="007B15AC"/>
    <w:rsid w:val="007C25E5"/>
    <w:rsid w:val="007D1432"/>
    <w:rsid w:val="007D2EC2"/>
    <w:rsid w:val="00826A59"/>
    <w:rsid w:val="0084181C"/>
    <w:rsid w:val="00844C83"/>
    <w:rsid w:val="00852F48"/>
    <w:rsid w:val="00864EEB"/>
    <w:rsid w:val="008816F9"/>
    <w:rsid w:val="008850A7"/>
    <w:rsid w:val="00895F4D"/>
    <w:rsid w:val="008B18B2"/>
    <w:rsid w:val="008B2DFC"/>
    <w:rsid w:val="008E3356"/>
    <w:rsid w:val="008E7D5F"/>
    <w:rsid w:val="008F1840"/>
    <w:rsid w:val="008F537F"/>
    <w:rsid w:val="00901BB8"/>
    <w:rsid w:val="00915C97"/>
    <w:rsid w:val="00927B20"/>
    <w:rsid w:val="009451F5"/>
    <w:rsid w:val="00946E9D"/>
    <w:rsid w:val="009577D9"/>
    <w:rsid w:val="00971BB0"/>
    <w:rsid w:val="00974DF9"/>
    <w:rsid w:val="009837D9"/>
    <w:rsid w:val="009D2076"/>
    <w:rsid w:val="009D323F"/>
    <w:rsid w:val="009D42AD"/>
    <w:rsid w:val="009E1150"/>
    <w:rsid w:val="009E2748"/>
    <w:rsid w:val="00A21CC1"/>
    <w:rsid w:val="00A33796"/>
    <w:rsid w:val="00A36DA5"/>
    <w:rsid w:val="00A519C9"/>
    <w:rsid w:val="00A81BD9"/>
    <w:rsid w:val="00A9390B"/>
    <w:rsid w:val="00A96F94"/>
    <w:rsid w:val="00AA38D3"/>
    <w:rsid w:val="00AB6733"/>
    <w:rsid w:val="00AC52F7"/>
    <w:rsid w:val="00AC68E6"/>
    <w:rsid w:val="00AE3337"/>
    <w:rsid w:val="00B117E9"/>
    <w:rsid w:val="00B14620"/>
    <w:rsid w:val="00B20F14"/>
    <w:rsid w:val="00B2465E"/>
    <w:rsid w:val="00B24AB1"/>
    <w:rsid w:val="00B27147"/>
    <w:rsid w:val="00B317CE"/>
    <w:rsid w:val="00B41346"/>
    <w:rsid w:val="00B656B3"/>
    <w:rsid w:val="00B73F19"/>
    <w:rsid w:val="00B94987"/>
    <w:rsid w:val="00BC456B"/>
    <w:rsid w:val="00BD354E"/>
    <w:rsid w:val="00BD52FA"/>
    <w:rsid w:val="00BD7C80"/>
    <w:rsid w:val="00BE16B3"/>
    <w:rsid w:val="00BE7285"/>
    <w:rsid w:val="00C100AC"/>
    <w:rsid w:val="00C16C5B"/>
    <w:rsid w:val="00C25069"/>
    <w:rsid w:val="00C25131"/>
    <w:rsid w:val="00C4570E"/>
    <w:rsid w:val="00C5581B"/>
    <w:rsid w:val="00C735D4"/>
    <w:rsid w:val="00C809F7"/>
    <w:rsid w:val="00CB354D"/>
    <w:rsid w:val="00CB3934"/>
    <w:rsid w:val="00CB3D73"/>
    <w:rsid w:val="00CC777D"/>
    <w:rsid w:val="00CD0D94"/>
    <w:rsid w:val="00CD3D90"/>
    <w:rsid w:val="00CD4315"/>
    <w:rsid w:val="00CE1679"/>
    <w:rsid w:val="00D014F4"/>
    <w:rsid w:val="00D12DD7"/>
    <w:rsid w:val="00D1574C"/>
    <w:rsid w:val="00D2042E"/>
    <w:rsid w:val="00D5130F"/>
    <w:rsid w:val="00D5426F"/>
    <w:rsid w:val="00DC6852"/>
    <w:rsid w:val="00DC6A87"/>
    <w:rsid w:val="00DC6E50"/>
    <w:rsid w:val="00DE4B83"/>
    <w:rsid w:val="00DF20FB"/>
    <w:rsid w:val="00DF7961"/>
    <w:rsid w:val="00E05274"/>
    <w:rsid w:val="00E16061"/>
    <w:rsid w:val="00E21922"/>
    <w:rsid w:val="00E60E45"/>
    <w:rsid w:val="00E74A6A"/>
    <w:rsid w:val="00E9213D"/>
    <w:rsid w:val="00E92BAC"/>
    <w:rsid w:val="00EA76F8"/>
    <w:rsid w:val="00EE0337"/>
    <w:rsid w:val="00EF7F82"/>
    <w:rsid w:val="00F11ED0"/>
    <w:rsid w:val="00F2299A"/>
    <w:rsid w:val="00F25922"/>
    <w:rsid w:val="00F67C80"/>
    <w:rsid w:val="00F76A55"/>
    <w:rsid w:val="00F87334"/>
    <w:rsid w:val="00FB1A89"/>
    <w:rsid w:val="00FD3616"/>
    <w:rsid w:val="00FD5857"/>
    <w:rsid w:val="00FE1E6A"/>
    <w:rsid w:val="00FF0A7E"/>
    <w:rsid w:val="00FF399B"/>
    <w:rsid w:val="31CE9A72"/>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040AE5"/>
    <w:rPr>
      <w:lang w:val="en-US" w:eastAsia="en-US"/>
    </w:rPr>
  </w:style>
  <w:style w:type="paragraph" w:styleId="Overskrift1">
    <w:name w:val="heading 1"/>
    <w:basedOn w:val="Normal"/>
    <w:next w:val="Normal"/>
    <w:qFormat/>
    <w:rsid w:val="00040AE5"/>
    <w:pPr>
      <w:keepNext/>
      <w:ind w:left="720"/>
      <w:outlineLvl w:val="0"/>
    </w:pPr>
    <w:rPr>
      <w:b/>
      <w:bCs/>
      <w:lang w:val="da-DK"/>
    </w:rPr>
  </w:style>
  <w:style w:type="paragraph" w:styleId="Overskrift2">
    <w:name w:val="heading 2"/>
    <w:basedOn w:val="Normal"/>
    <w:next w:val="Normal"/>
    <w:qFormat/>
    <w:rsid w:val="00040AE5"/>
    <w:pPr>
      <w:keepNext/>
      <w:ind w:left="720"/>
      <w:outlineLvl w:val="1"/>
    </w:pPr>
    <w:rPr>
      <w:b/>
      <w:bCs/>
      <w:sz w:val="22"/>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040AE5"/>
    <w:pPr>
      <w:tabs>
        <w:tab w:val="center" w:pos="4320"/>
        <w:tab w:val="right" w:pos="8640"/>
      </w:tabs>
    </w:pPr>
  </w:style>
  <w:style w:type="paragraph" w:styleId="Sidefod">
    <w:name w:val="footer"/>
    <w:basedOn w:val="Normal"/>
    <w:rsid w:val="00040AE5"/>
    <w:pPr>
      <w:tabs>
        <w:tab w:val="center" w:pos="4320"/>
        <w:tab w:val="right" w:pos="8640"/>
      </w:tabs>
    </w:pPr>
  </w:style>
  <w:style w:type="paragraph" w:styleId="Brdtekstindrykning">
    <w:name w:val="Body Text Indent"/>
    <w:basedOn w:val="Normal"/>
    <w:rsid w:val="00040AE5"/>
    <w:pPr>
      <w:ind w:left="720"/>
    </w:pPr>
    <w:rPr>
      <w:b/>
      <w:bCs/>
      <w:sz w:val="22"/>
      <w:lang w:val="da-DK"/>
    </w:rPr>
  </w:style>
  <w:style w:type="paragraph" w:styleId="Brdtekstindrykning2">
    <w:name w:val="Body Text Indent 2"/>
    <w:basedOn w:val="Normal"/>
    <w:rsid w:val="00040AE5"/>
    <w:pPr>
      <w:ind w:left="720"/>
    </w:pPr>
    <w:rPr>
      <w:sz w:val="22"/>
      <w:lang w:val="da-DK"/>
    </w:rPr>
  </w:style>
  <w:style w:type="paragraph" w:styleId="Markeringsbobletekst">
    <w:name w:val="Balloon Text"/>
    <w:basedOn w:val="Normal"/>
    <w:semiHidden/>
    <w:rsid w:val="008850A7"/>
    <w:rPr>
      <w:rFonts w:ascii="Tahoma" w:hAnsi="Tahoma" w:cs="Tahoma"/>
      <w:sz w:val="16"/>
      <w:szCs w:val="16"/>
    </w:rPr>
  </w:style>
  <w:style w:type="paragraph" w:customStyle="1" w:styleId="Farvetliste-fremhvningsfarve11">
    <w:name w:val="Farvet liste - fremhævningsfarve 11"/>
    <w:basedOn w:val="Normal"/>
    <w:uiPriority w:val="34"/>
    <w:qFormat/>
    <w:rsid w:val="00BE16B3"/>
    <w:pPr>
      <w:ind w:left="1304"/>
    </w:pPr>
  </w:style>
  <w:style w:type="paragraph" w:styleId="Listeafsnit">
    <w:name w:val="List Paragraph"/>
    <w:basedOn w:val="Normal"/>
    <w:uiPriority w:val="34"/>
    <w:qFormat/>
    <w:rsid w:val="00E74A6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040AE5"/>
    <w:rPr>
      <w:lang w:val="en-US" w:eastAsia="en-US"/>
    </w:rPr>
  </w:style>
  <w:style w:type="paragraph" w:styleId="Overskrift1">
    <w:name w:val="heading 1"/>
    <w:basedOn w:val="Normal"/>
    <w:next w:val="Normal"/>
    <w:qFormat/>
    <w:rsid w:val="00040AE5"/>
    <w:pPr>
      <w:keepNext/>
      <w:ind w:left="720"/>
      <w:outlineLvl w:val="0"/>
    </w:pPr>
    <w:rPr>
      <w:b/>
      <w:bCs/>
      <w:lang w:val="da-DK"/>
    </w:rPr>
  </w:style>
  <w:style w:type="paragraph" w:styleId="Overskrift2">
    <w:name w:val="heading 2"/>
    <w:basedOn w:val="Normal"/>
    <w:next w:val="Normal"/>
    <w:qFormat/>
    <w:rsid w:val="00040AE5"/>
    <w:pPr>
      <w:keepNext/>
      <w:ind w:left="720"/>
      <w:outlineLvl w:val="1"/>
    </w:pPr>
    <w:rPr>
      <w:b/>
      <w:bCs/>
      <w:sz w:val="22"/>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rsid w:val="00040AE5"/>
    <w:pPr>
      <w:tabs>
        <w:tab w:val="center" w:pos="4320"/>
        <w:tab w:val="right" w:pos="8640"/>
      </w:tabs>
    </w:pPr>
  </w:style>
  <w:style w:type="paragraph" w:styleId="Sidefod">
    <w:name w:val="footer"/>
    <w:basedOn w:val="Normal"/>
    <w:rsid w:val="00040AE5"/>
    <w:pPr>
      <w:tabs>
        <w:tab w:val="center" w:pos="4320"/>
        <w:tab w:val="right" w:pos="8640"/>
      </w:tabs>
    </w:pPr>
  </w:style>
  <w:style w:type="paragraph" w:styleId="Brdtekstindrykning">
    <w:name w:val="Body Text Indent"/>
    <w:basedOn w:val="Normal"/>
    <w:rsid w:val="00040AE5"/>
    <w:pPr>
      <w:ind w:left="720"/>
    </w:pPr>
    <w:rPr>
      <w:b/>
      <w:bCs/>
      <w:sz w:val="22"/>
      <w:lang w:val="da-DK"/>
    </w:rPr>
  </w:style>
  <w:style w:type="paragraph" w:styleId="Brdtekstindrykning2">
    <w:name w:val="Body Text Indent 2"/>
    <w:basedOn w:val="Normal"/>
    <w:rsid w:val="00040AE5"/>
    <w:pPr>
      <w:ind w:left="720"/>
    </w:pPr>
    <w:rPr>
      <w:sz w:val="22"/>
      <w:lang w:val="da-DK"/>
    </w:rPr>
  </w:style>
  <w:style w:type="paragraph" w:styleId="Markeringsbobletekst">
    <w:name w:val="Balloon Text"/>
    <w:basedOn w:val="Normal"/>
    <w:semiHidden/>
    <w:rsid w:val="008850A7"/>
    <w:rPr>
      <w:rFonts w:ascii="Tahoma" w:hAnsi="Tahoma" w:cs="Tahoma"/>
      <w:sz w:val="16"/>
      <w:szCs w:val="16"/>
    </w:rPr>
  </w:style>
  <w:style w:type="paragraph" w:customStyle="1" w:styleId="Farvetliste-fremhvningsfarve11">
    <w:name w:val="Farvet liste - fremhævningsfarve 11"/>
    <w:basedOn w:val="Normal"/>
    <w:uiPriority w:val="34"/>
    <w:qFormat/>
    <w:rsid w:val="00BE16B3"/>
    <w:pPr>
      <w:ind w:left="1304"/>
    </w:pPr>
  </w:style>
  <w:style w:type="paragraph" w:styleId="Listeafsnit">
    <w:name w:val="List Paragraph"/>
    <w:basedOn w:val="Normal"/>
    <w:uiPriority w:val="34"/>
    <w:qFormat/>
    <w:rsid w:val="00E74A6A"/>
    <w:pPr>
      <w:ind w:left="720"/>
      <w:contextualSpacing/>
    </w:pPr>
  </w:style>
</w:styles>
</file>

<file path=word/webSettings.xml><?xml version="1.0" encoding="utf-8"?>
<w:webSettings xmlns:r="http://schemas.openxmlformats.org/officeDocument/2006/relationships" xmlns:w="http://schemas.openxmlformats.org/wordprocessingml/2006/main">
  <w:divs>
    <w:div w:id="31132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GAHK.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GAHK.dot</Template>
  <TotalTime>227</TotalTime>
  <Pages>6</Pages>
  <Words>1111</Words>
  <Characters>6778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Dagsorden for fællesmøde på G</vt:lpstr>
    </vt:vector>
  </TitlesOfParts>
  <Company/>
  <LinksUpToDate>false</LinksUpToDate>
  <CharactersWithSpaces>7874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Dagsorden for fællesmøde på G</dc:title>
  <dc:creator>SLO</dc:creator>
  <cp:lastModifiedBy>Katrine Engholm Villumsen</cp:lastModifiedBy>
  <cp:revision>25</cp:revision>
  <cp:lastPrinted>2016-02-07T22:15:00Z</cp:lastPrinted>
  <dcterms:created xsi:type="dcterms:W3CDTF">2016-02-04T16:15:00Z</dcterms:created>
  <dcterms:modified xsi:type="dcterms:W3CDTF">2016-03-17T21:20:00Z</dcterms:modified>
</cp:coreProperties>
</file>